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77F" w:rsidRDefault="00797749" w:rsidP="005C777F">
      <w:pPr>
        <w:spacing w:line="360" w:lineRule="auto"/>
        <w:ind w:right="5386"/>
        <w:jc w:val="center"/>
        <w:rPr>
          <w:rFonts w:ascii="Bookman Old Style" w:hAnsi="Bookman Old Style"/>
          <w:b/>
          <w:bCs/>
          <w:sz w:val="20"/>
        </w:rPr>
      </w:pPr>
      <w:r>
        <w:rPr>
          <w:b/>
          <w:bCs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4228465</wp:posOffset>
            </wp:positionH>
            <wp:positionV relativeFrom="paragraph">
              <wp:posOffset>-179070</wp:posOffset>
            </wp:positionV>
            <wp:extent cx="1028700" cy="1028700"/>
            <wp:effectExtent l="19050" t="0" r="0" b="0"/>
            <wp:wrapNone/>
            <wp:docPr id="6" name="Obraz 6" descr="PP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P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777F">
        <w:rPr>
          <w:rFonts w:ascii="Bookman Old Style" w:hAnsi="Bookman Old Style"/>
          <w:b/>
          <w:bCs/>
          <w:sz w:val="20"/>
        </w:rPr>
        <w:t>POLITECHNIKA POZNAŃSKA</w:t>
      </w:r>
    </w:p>
    <w:p w:rsidR="005C777F" w:rsidRDefault="005C777F" w:rsidP="005C777F">
      <w:pPr>
        <w:spacing w:line="360" w:lineRule="auto"/>
        <w:ind w:right="5386"/>
        <w:jc w:val="center"/>
        <w:rPr>
          <w:rFonts w:ascii="Bookman Old Style" w:hAnsi="Bookman Old Style"/>
          <w:b/>
          <w:bCs/>
          <w:caps/>
          <w:sz w:val="20"/>
        </w:rPr>
      </w:pPr>
      <w:r>
        <w:rPr>
          <w:rFonts w:ascii="Bookman Old Style" w:hAnsi="Bookman Old Style"/>
          <w:b/>
          <w:bCs/>
          <w:sz w:val="20"/>
        </w:rPr>
        <w:t>WYDZIAŁ INFORMATYKI</w:t>
      </w:r>
    </w:p>
    <w:p w:rsidR="005C777F" w:rsidRDefault="005C777F" w:rsidP="005C777F">
      <w:pPr>
        <w:spacing w:after="1200" w:line="360" w:lineRule="auto"/>
        <w:ind w:right="5386"/>
        <w:jc w:val="center"/>
        <w:rPr>
          <w:b/>
          <w:bCs/>
        </w:rPr>
      </w:pPr>
      <w:r>
        <w:rPr>
          <w:rFonts w:ascii="Bookman Old Style" w:hAnsi="Bookman Old Style"/>
          <w:b/>
          <w:bCs/>
          <w:sz w:val="20"/>
        </w:rPr>
        <w:t>INSTYTUT INFORMATYKI</w:t>
      </w:r>
    </w:p>
    <w:p w:rsidR="005C777F" w:rsidRDefault="00D40DB7" w:rsidP="005C777F">
      <w:pPr>
        <w:pStyle w:val="Tytupracy"/>
      </w:pPr>
      <w:fldSimple w:instr=" TITLE  \* MERGEFORMAT ">
        <w:r w:rsidR="007C4E19">
          <w:t>Praca dyplomowa inżynierska</w:t>
        </w:r>
      </w:fldSimple>
    </w:p>
    <w:p w:rsidR="005C777F" w:rsidRDefault="007C4E19" w:rsidP="005C777F">
      <w:pPr>
        <w:pStyle w:val="Autor"/>
        <w:spacing w:before="1200" w:after="600" w:line="360" w:lineRule="auto"/>
        <w:rPr>
          <w:rFonts w:ascii="Arial" w:hAnsi="Arial"/>
          <w:bCs/>
          <w:caps/>
          <w:sz w:val="36"/>
        </w:rPr>
      </w:pPr>
      <w:bookmarkStart w:id="0" w:name="OLE_LINK1"/>
      <w:bookmarkStart w:id="1" w:name="OLE_LINK2"/>
      <w:r>
        <w:rPr>
          <w:rFonts w:ascii="Arial" w:hAnsi="Arial"/>
          <w:bCs/>
        </w:rPr>
        <w:t>Zastosowanie steganografii do wymiany informacji na forum internetowym</w:t>
      </w:r>
      <w:r>
        <w:rPr>
          <w:rFonts w:ascii="Arial" w:hAnsi="Arial"/>
          <w:bCs/>
          <w:caps/>
          <w:sz w:val="36"/>
        </w:rPr>
        <w:t xml:space="preserve"> </w:t>
      </w:r>
    </w:p>
    <w:bookmarkEnd w:id="0"/>
    <w:bookmarkEnd w:id="1"/>
    <w:p w:rsidR="007C4E19" w:rsidRDefault="00D40DB7" w:rsidP="007C4E19">
      <w:pPr>
        <w:pStyle w:val="Autor"/>
        <w:spacing w:before="400" w:after="400" w:line="360" w:lineRule="auto"/>
      </w:pPr>
      <w:r>
        <w:fldChar w:fldCharType="begin"/>
      </w:r>
      <w:r w:rsidR="006B164E">
        <w:instrText xml:space="preserve"> AUTHOR  \* MERGEFORMAT </w:instrText>
      </w:r>
      <w:r>
        <w:fldChar w:fldCharType="separate"/>
      </w:r>
      <w:r w:rsidR="007C4E19">
        <w:rPr>
          <w:noProof/>
        </w:rPr>
        <w:t>DANIEL</w:t>
      </w:r>
      <w:r>
        <w:fldChar w:fldCharType="end"/>
      </w:r>
      <w:r w:rsidR="007C4E19">
        <w:t xml:space="preserve"> KOZA</w:t>
      </w:r>
      <w:r w:rsidR="007C4E19">
        <w:br/>
        <w:t>BARTOSZ KOSTANIAK</w:t>
      </w:r>
    </w:p>
    <w:p w:rsidR="005C777F" w:rsidRDefault="005C777F" w:rsidP="005C777F">
      <w:pPr>
        <w:spacing w:before="1200"/>
        <w:jc w:val="right"/>
      </w:pPr>
      <w:r w:rsidRPr="0017701F">
        <w:t xml:space="preserve">Promotor: </w:t>
      </w:r>
      <w:r w:rsidR="007C4E19" w:rsidRPr="0017701F">
        <w:t xml:space="preserve">prof. dr hab. inż. </w:t>
      </w:r>
      <w:r w:rsidR="007C4E19" w:rsidRPr="007C4E19">
        <w:t xml:space="preserve">Jerzy Brzeziński </w:t>
      </w:r>
      <w:r w:rsidRPr="007C4E19">
        <w:br/>
      </w:r>
      <w:r>
        <w:t xml:space="preserve">Instytut Informatyki </w:t>
      </w:r>
      <w:r>
        <w:br/>
        <w:t>Politechniki Poznańskiej</w:t>
      </w:r>
    </w:p>
    <w:p w:rsidR="005C777F" w:rsidRDefault="005C777F" w:rsidP="005C777F">
      <w:pPr>
        <w:jc w:val="center"/>
        <w:sectPr w:rsidR="005C777F">
          <w:footerReference w:type="first" r:id="rId9"/>
          <w:pgSz w:w="11907" w:h="16840"/>
          <w:pgMar w:top="1701" w:right="1701" w:bottom="1701" w:left="1701" w:header="709" w:footer="709" w:gutter="0"/>
          <w:pgNumType w:start="0"/>
          <w:cols w:space="708"/>
          <w:titlePg/>
        </w:sect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</w:p>
    <w:p w:rsidR="005B6F58" w:rsidRDefault="005B6F58">
      <w:pPr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KARTA  PRACY  DYPLOMOWEJ </w:t>
      </w:r>
    </w:p>
    <w:p w:rsidR="005B6F58" w:rsidRDefault="005B6F58">
      <w:pPr>
        <w:jc w:val="center"/>
      </w:pPr>
      <w:r>
        <w:t>(kserokopia z podpisami)</w:t>
      </w:r>
    </w:p>
    <w:p w:rsidR="005B6F58" w:rsidRDefault="005B6F58">
      <w:pPr>
        <w:jc w:val="center"/>
        <w:sectPr w:rsidR="005B6F58">
          <w:footerReference w:type="first" r:id="rId10"/>
          <w:type w:val="oddPage"/>
          <w:pgSz w:w="11907" w:h="16840"/>
          <w:pgMar w:top="1701" w:right="1701" w:bottom="1701" w:left="1701" w:header="709" w:footer="709" w:gutter="0"/>
          <w:pgNumType w:start="0"/>
          <w:cols w:space="708"/>
          <w:titlePg/>
        </w:sectPr>
      </w:pPr>
    </w:p>
    <w:p w:rsidR="005B6F58" w:rsidRDefault="005B6F58">
      <w:pPr>
        <w:spacing w:before="600" w:after="100" w:afterAutospacing="1"/>
        <w:jc w:val="left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Spis treści</w:t>
      </w:r>
    </w:p>
    <w:p w:rsidR="00987E63" w:rsidRDefault="00D40D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bCs/>
          <w:sz w:val="32"/>
        </w:rPr>
        <w:fldChar w:fldCharType="begin"/>
      </w:r>
      <w:r w:rsidR="005B6F58">
        <w:rPr>
          <w:rFonts w:ascii="Arial" w:hAnsi="Arial" w:cs="Arial"/>
          <w:bCs/>
          <w:sz w:val="32"/>
        </w:rPr>
        <w:instrText xml:space="preserve"> TOC \o "1-3" \h \z </w:instrText>
      </w:r>
      <w:r>
        <w:rPr>
          <w:rFonts w:ascii="Arial" w:hAnsi="Arial" w:cs="Arial"/>
          <w:bCs/>
          <w:sz w:val="32"/>
        </w:rPr>
        <w:fldChar w:fldCharType="separate"/>
      </w:r>
      <w:hyperlink w:anchor="_Toc438506422" w:history="1">
        <w:r w:rsidR="00987E63" w:rsidRPr="00827C5B">
          <w:rPr>
            <w:rStyle w:val="Hipercze"/>
          </w:rPr>
          <w:t>1.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Wstęp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3" w:history="1">
        <w:r w:rsidR="00987E63" w:rsidRPr="00827C5B">
          <w:rPr>
            <w:rStyle w:val="Hipercze"/>
          </w:rPr>
          <w:t>1.1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Cel i zakres pracy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4" w:history="1">
        <w:r w:rsidR="00987E63" w:rsidRPr="00827C5B">
          <w:rPr>
            <w:rStyle w:val="Hipercze"/>
          </w:rPr>
          <w:t>1.2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Struktura pracy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25" w:history="1">
        <w:r w:rsidR="00987E63" w:rsidRPr="00827C5B">
          <w:rPr>
            <w:rStyle w:val="Hipercze"/>
          </w:rPr>
          <w:t>2.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Wprowadzenie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6" w:history="1">
        <w:r w:rsidR="00987E63" w:rsidRPr="00827C5B">
          <w:rPr>
            <w:rStyle w:val="Hipercze"/>
          </w:rPr>
          <w:t>2.1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Rys historyczny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7" w:history="1">
        <w:r w:rsidR="00987E63" w:rsidRPr="00827C5B">
          <w:rPr>
            <w:rStyle w:val="Hipercze"/>
          </w:rPr>
          <w:t>2.2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Idea steganografii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8" w:history="1">
        <w:r w:rsidR="00987E63" w:rsidRPr="00827C5B">
          <w:rPr>
            <w:rStyle w:val="Hipercze"/>
          </w:rPr>
          <w:t>2.3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Nośniki informacji umożliwiające zaimplementowanie steganografii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29" w:history="1">
        <w:r w:rsidR="00987E63" w:rsidRPr="00827C5B">
          <w:rPr>
            <w:rStyle w:val="Hipercze"/>
          </w:rPr>
          <w:t>2.4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Narzędzia komunikacji w Internecie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30" w:history="1">
        <w:r w:rsidR="00987E63" w:rsidRPr="00827C5B">
          <w:rPr>
            <w:rStyle w:val="Hipercze"/>
          </w:rPr>
          <w:t>2.4.1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Czat internetowy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31" w:history="1">
        <w:r w:rsidR="00987E63" w:rsidRPr="00827C5B">
          <w:rPr>
            <w:rStyle w:val="Hipercze"/>
          </w:rPr>
          <w:t>2.4.2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Forum internetowe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2" w:history="1">
        <w:r w:rsidR="00987E63" w:rsidRPr="00827C5B">
          <w:rPr>
            <w:rStyle w:val="Hipercze"/>
          </w:rPr>
          <w:t>2.5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Steganografia w plikach graficznych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33" w:history="1">
        <w:r w:rsidR="00987E63" w:rsidRPr="00827C5B">
          <w:rPr>
            <w:rStyle w:val="Hipercze"/>
          </w:rPr>
          <w:t>3.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Przedstawienie użytych technologii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4" w:history="1">
        <w:r w:rsidR="00987E63" w:rsidRPr="00827C5B">
          <w:rPr>
            <w:rStyle w:val="Hipercze"/>
          </w:rPr>
          <w:t>3.1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NodeJS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5" w:history="1">
        <w:r w:rsidR="00987E63" w:rsidRPr="00827C5B">
          <w:rPr>
            <w:rStyle w:val="Hipercze"/>
          </w:rPr>
          <w:t>3.2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MeteorJS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6" w:history="1">
        <w:r w:rsidR="00987E63" w:rsidRPr="00827C5B">
          <w:rPr>
            <w:rStyle w:val="Hipercze"/>
          </w:rPr>
          <w:t>3.3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MongoDB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7" w:history="1">
        <w:r w:rsidR="00987E63" w:rsidRPr="00827C5B">
          <w:rPr>
            <w:rStyle w:val="Hipercze"/>
          </w:rPr>
          <w:t>3.4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AngularJS (wersja 1.x)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38" w:history="1">
        <w:r w:rsidR="00987E63" w:rsidRPr="00827C5B">
          <w:rPr>
            <w:rStyle w:val="Hipercze"/>
          </w:rPr>
          <w:t>3.5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Preprocessory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39" w:history="1">
        <w:r w:rsidR="00987E63" w:rsidRPr="00827C5B">
          <w:rPr>
            <w:rStyle w:val="Hipercze"/>
          </w:rPr>
          <w:t>3.5.1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CoffeeScript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0" w:history="1">
        <w:r w:rsidR="00987E63" w:rsidRPr="00827C5B">
          <w:rPr>
            <w:rStyle w:val="Hipercze"/>
          </w:rPr>
          <w:t>3.5.2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Jade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1" w:history="1">
        <w:r w:rsidR="00987E63" w:rsidRPr="00827C5B">
          <w:rPr>
            <w:rStyle w:val="Hipercze"/>
          </w:rPr>
          <w:t>3.5.3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Less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42" w:history="1">
        <w:r w:rsidR="00987E63" w:rsidRPr="00827C5B">
          <w:rPr>
            <w:rStyle w:val="Hipercze"/>
          </w:rPr>
          <w:t>3.6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Narzędzia do zarządzania projektem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3" w:history="1">
        <w:r w:rsidR="00987E63" w:rsidRPr="00827C5B">
          <w:rPr>
            <w:rStyle w:val="Hipercze"/>
          </w:rPr>
          <w:t>3.6.1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Git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4" w:history="1">
        <w:r w:rsidR="00987E63" w:rsidRPr="00827C5B">
          <w:rPr>
            <w:rStyle w:val="Hipercze"/>
          </w:rPr>
          <w:t>3.6.2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TravisCI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45" w:history="1">
        <w:r w:rsidR="00987E63" w:rsidRPr="00827C5B">
          <w:rPr>
            <w:rStyle w:val="Hipercze"/>
          </w:rPr>
          <w:t>3.7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Narzędzia do testowania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6" w:history="1">
        <w:r w:rsidR="00987E63" w:rsidRPr="00827C5B">
          <w:rPr>
            <w:rStyle w:val="Hipercze"/>
          </w:rPr>
          <w:t>3.7.1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GulpJS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7" w:history="1">
        <w:r w:rsidR="00987E63" w:rsidRPr="00827C5B">
          <w:rPr>
            <w:rStyle w:val="Hipercze"/>
          </w:rPr>
          <w:t>3.7.2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Jasmine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8" w:history="1">
        <w:r w:rsidR="00987E63" w:rsidRPr="00827C5B">
          <w:rPr>
            <w:rStyle w:val="Hipercze"/>
          </w:rPr>
          <w:t>3.7.3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Karma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438506449" w:history="1">
        <w:r w:rsidR="00987E63" w:rsidRPr="00827C5B">
          <w:rPr>
            <w:rStyle w:val="Hipercze"/>
          </w:rPr>
          <w:t>3.7.4</w:t>
        </w:r>
        <w:r w:rsidR="00987E63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87E63" w:rsidRPr="00827C5B">
          <w:rPr>
            <w:rStyle w:val="Hipercze"/>
          </w:rPr>
          <w:t>Protractor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50" w:history="1">
        <w:r w:rsidR="00987E63" w:rsidRPr="00827C5B">
          <w:rPr>
            <w:rStyle w:val="Hipercze"/>
          </w:rPr>
          <w:t>4.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Budowa aplikacji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1" w:history="1">
        <w:r w:rsidR="00987E63" w:rsidRPr="00827C5B">
          <w:rPr>
            <w:rStyle w:val="Hipercze"/>
          </w:rPr>
          <w:t>4.1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Struktura plików i folderów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2" w:history="1">
        <w:r w:rsidR="00987E63" w:rsidRPr="00827C5B">
          <w:rPr>
            <w:rStyle w:val="Hipercze"/>
          </w:rPr>
          <w:t>4.2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Modele w bazie danych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3" w:history="1">
        <w:r w:rsidR="00987E63" w:rsidRPr="00827C5B">
          <w:rPr>
            <w:rStyle w:val="Hipercze"/>
          </w:rPr>
          <w:t>4.3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Jednostki w aplikacji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54" w:history="1">
        <w:r w:rsidR="00987E63" w:rsidRPr="00827C5B">
          <w:rPr>
            <w:rStyle w:val="Hipercze"/>
          </w:rPr>
          <w:t>5.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System uwierzytelniania i autoryzacji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5" w:history="1">
        <w:r w:rsidR="00987E63" w:rsidRPr="00827C5B">
          <w:rPr>
            <w:rStyle w:val="Hipercze"/>
          </w:rPr>
          <w:t>5.1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Rejestrowanie i logowanie użytkowników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6" w:history="1">
        <w:r w:rsidR="00987E63" w:rsidRPr="00827C5B">
          <w:rPr>
            <w:rStyle w:val="Hipercze"/>
          </w:rPr>
          <w:t>5.2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Role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7" w:history="1">
        <w:r w:rsidR="00987E63" w:rsidRPr="00827C5B">
          <w:rPr>
            <w:rStyle w:val="Hipercze"/>
          </w:rPr>
          <w:t>5.3</w:t>
        </w:r>
        <w:r w:rsidR="00987E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87E63" w:rsidRPr="00827C5B">
          <w:rPr>
            <w:rStyle w:val="Hipercze"/>
          </w:rPr>
          <w:t>Struktura ról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58" w:history="1">
        <w:r w:rsidR="00987E63" w:rsidRPr="00827C5B">
          <w:rPr>
            <w:rStyle w:val="Hipercze"/>
          </w:rPr>
          <w:t>6.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Algorytm steganograficzny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38506459" w:history="1">
        <w:r w:rsidR="00987E63" w:rsidRPr="00827C5B">
          <w:rPr>
            <w:rStyle w:val="Hipercze"/>
          </w:rPr>
          <w:t>6.1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60" w:history="1">
        <w:r w:rsidR="00987E63" w:rsidRPr="00827C5B">
          <w:rPr>
            <w:rStyle w:val="Hipercze"/>
          </w:rPr>
          <w:t>7.</w:t>
        </w:r>
        <w:r w:rsidR="00987E6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7E63" w:rsidRPr="00827C5B">
          <w:rPr>
            <w:rStyle w:val="Hipercze"/>
          </w:rPr>
          <w:t>Zakończenie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87E63" w:rsidRDefault="00D40DB7">
      <w:pPr>
        <w:pStyle w:val="Spistreci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8506461" w:history="1">
        <w:r w:rsidR="00987E63" w:rsidRPr="00827C5B">
          <w:rPr>
            <w:rStyle w:val="Hipercze"/>
          </w:rPr>
          <w:t>Literatura</w:t>
        </w:r>
        <w:r w:rsidR="00987E63">
          <w:rPr>
            <w:webHidden/>
          </w:rPr>
          <w:tab/>
        </w:r>
        <w:r>
          <w:rPr>
            <w:webHidden/>
          </w:rPr>
          <w:fldChar w:fldCharType="begin"/>
        </w:r>
        <w:r w:rsidR="00987E63">
          <w:rPr>
            <w:webHidden/>
          </w:rPr>
          <w:instrText xml:space="preserve"> PAGEREF _Toc438506461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87E6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6F58" w:rsidRPr="0017701F" w:rsidRDefault="00D40DB7" w:rsidP="0017701F">
      <w:pPr>
        <w:spacing w:before="600" w:after="100" w:afterAutospacing="1"/>
        <w:jc w:val="left"/>
        <w:rPr>
          <w:rFonts w:ascii="Arial" w:hAnsi="Arial" w:cs="Arial"/>
          <w:b/>
          <w:bCs/>
          <w:sz w:val="32"/>
        </w:rPr>
        <w:sectPr w:rsidR="005B6F58" w:rsidRPr="0017701F" w:rsidSect="00A836C2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/>
          <w:pgMar w:top="1701" w:right="1701" w:bottom="1701" w:left="1701" w:header="709" w:footer="709" w:gutter="0"/>
          <w:pgNumType w:start="1"/>
          <w:cols w:space="708"/>
        </w:sectPr>
      </w:pPr>
      <w:r>
        <w:rPr>
          <w:rFonts w:ascii="Arial" w:hAnsi="Arial" w:cs="Arial"/>
          <w:b/>
          <w:bCs/>
          <w:sz w:val="32"/>
        </w:rPr>
        <w:fldChar w:fldCharType="end"/>
      </w:r>
    </w:p>
    <w:p w:rsidR="005B6F58" w:rsidRDefault="005B6F58" w:rsidP="0058540A">
      <w:pPr>
        <w:pStyle w:val="Nagwek1"/>
      </w:pPr>
      <w:bookmarkStart w:id="2" w:name="_Ref337062033"/>
      <w:bookmarkStart w:id="3" w:name="_Toc438506422"/>
      <w:r>
        <w:lastRenderedPageBreak/>
        <w:t>Wstęp</w:t>
      </w:r>
      <w:bookmarkEnd w:id="2"/>
      <w:bookmarkEnd w:id="3"/>
    </w:p>
    <w:p w:rsidR="003A018A" w:rsidRDefault="0095512D" w:rsidP="002C51C5">
      <w:pPr>
        <w:pStyle w:val="Akapit"/>
      </w:pPr>
      <w:r>
        <w:t xml:space="preserve">Wraz z wykształceniem się u człowieka umiejętności komunikacji </w:t>
      </w:r>
      <w:r w:rsidR="003A018A">
        <w:t>powstał problem skutecznego przekazywania tajnych informacji</w:t>
      </w:r>
      <w:r>
        <w:t>, takich których zawartość mogłaby być znana tylko przez nadawcę i odbiorcę</w:t>
      </w:r>
      <w:r w:rsidR="003A018A">
        <w:t>. Jak bezpiecznie przesłać list do adresata, tak aby pośrednik nie był w stanie jej odczytać? Jak wysłać do króla wiadomość, której nikt inny nie byłby w stanie odczytać? Jak przekazać polecenia dla szpiega, który znajduje się za linią frontu? Te i wiele innych pytań towarzyszy ludzkości praktycznie od powstania cywilizacji. Najczęstszym rozwiązaniem tych problemów będzie szyfrowanie wiadomości przez nadawcę i odszyfrowania jej za pomocą tajnego klucza przez odbiorcę. Dziedzinę nauki zajmującą się przekazywaniem informacji w sposób zabezpieczony przed niepowołanym dostępem nazywamy kryptologią. Dzieli się ona na kryprografię, czyli gałąź wiedzy o utajnianiu wiadomości oraz kryptoanalizę, czyli gałąź wiedzy o przełamywaniu zabezpieczeń oraz deszyfrowaniu wiadomości. Przekazywanie informacji z pomocą kryptografii ma jednak jedną, ale zasadniczą wadę: obecność tajnego komunikatu jest jawna, choć treść jest zaszyfrowana. Steganografia rozwiązuje ten problem. Jest to nauka o komunikacji w taki sposób, aby obecność komunikatu nie mogła zostać wykryta. Połączenie tych dwóch dziedzin nauki daje nam najwyższy możliwy poziom bezpieczeństwa w pr</w:t>
      </w:r>
      <w:r w:rsidR="002C51C5">
        <w:t>zekazywaniu tajnych wiadomości.</w:t>
      </w:r>
    </w:p>
    <w:p w:rsidR="005B6F58" w:rsidRDefault="003A018A" w:rsidP="003A018A">
      <w:pPr>
        <w:pStyle w:val="Akapit"/>
      </w:pPr>
      <w:r>
        <w:t xml:space="preserve">Warto też zauważyć jak bardzo na przestrzeni dziejów zmieniały się narzędzia komunikacji. </w:t>
      </w:r>
      <w:r w:rsidR="00797749">
        <w:t xml:space="preserve">Zaczynając od prostej mowy, pisma, przechodząc przez radio, telewizję, a kończąc na Internecie człowiek </w:t>
      </w:r>
      <w:r w:rsidR="002C51C5">
        <w:t>zyskał</w:t>
      </w:r>
      <w:r>
        <w:t xml:space="preserve"> </w:t>
      </w:r>
      <w:r w:rsidR="002C51C5">
        <w:t xml:space="preserve">bardzo wiele możliwości przesyłania dowolnej wiadomości (np. w formie </w:t>
      </w:r>
      <w:r w:rsidR="00CA613A">
        <w:t>pliku graficznego</w:t>
      </w:r>
      <w:r w:rsidR="002C51C5">
        <w:t>, filmu) na dowolną odległość. Dzięki temu implementacja steganografii w dwudziestym pierwszym wieku jest teoretycznie ograniczona jedynie przez ludzką wyobraźnię.</w:t>
      </w:r>
    </w:p>
    <w:p w:rsidR="0095512D" w:rsidRPr="00B624A8" w:rsidRDefault="0095512D" w:rsidP="00B624A8">
      <w:pPr>
        <w:pStyle w:val="Akapit"/>
        <w:rPr>
          <w:rStyle w:val="symbol"/>
          <w:i w:val="0"/>
        </w:rPr>
      </w:pPr>
      <w:r>
        <w:t>Motywacją do podjęcia tematu była chęć stworzenia</w:t>
      </w:r>
      <w:r w:rsidR="00B624A8">
        <w:t xml:space="preserve"> jak</w:t>
      </w:r>
      <w:r>
        <w:t xml:space="preserve"> </w:t>
      </w:r>
      <w:r w:rsidR="00B624A8">
        <w:t>naj</w:t>
      </w:r>
      <w:r>
        <w:t>bezpieczn</w:t>
      </w:r>
      <w:r w:rsidR="00B624A8">
        <w:t>i</w:t>
      </w:r>
      <w:r>
        <w:t>e</w:t>
      </w:r>
      <w:r w:rsidR="00B624A8">
        <w:t>jsze</w:t>
      </w:r>
      <w:r>
        <w:t xml:space="preserve">go narzędzia do komunikacji w Internecie. Praktycznie każda większa korporacja, rządy państw nieustannie zbierają informację na temat każdego użytkownika przeglądającego witryny WWW. </w:t>
      </w:r>
      <w:r w:rsidR="00B624A8">
        <w:t xml:space="preserve">Dzięki forum steganograficznemu </w:t>
      </w:r>
      <w:r w:rsidR="00C259E0">
        <w:t>przeciętny</w:t>
      </w:r>
      <w:r w:rsidR="00B624A8">
        <w:t xml:space="preserve"> człowiek, bez większych umiejętności informatycznych, będzie w stanie wymieniać wiadomości, nie obawiając się o szpiegowanie ze stron trzecich. Istnieje co prawda tzw. </w:t>
      </w:r>
      <w:r w:rsidR="00B624A8">
        <w:rPr>
          <w:rStyle w:val="symbol"/>
        </w:rPr>
        <w:t>Darknet (pl. Ciemny Internet),</w:t>
      </w:r>
      <w:r w:rsidR="00B624A8" w:rsidRPr="00B624A8">
        <w:t xml:space="preserve"> </w:t>
      </w:r>
      <w:r w:rsidR="00B624A8">
        <w:t>czyli miejsce gdzie istnieje wolność absolutna, jednakże jest on trudny w obsłudze dla przeciętnego użytkownika.</w:t>
      </w:r>
      <w:r w:rsidR="00B624A8" w:rsidRPr="00B624A8">
        <w:rPr>
          <w:rStyle w:val="symbol"/>
          <w:i w:val="0"/>
        </w:rPr>
        <w:t xml:space="preserve"> </w:t>
      </w:r>
    </w:p>
    <w:p w:rsidR="002C51C5" w:rsidRDefault="002C51C5" w:rsidP="003A018A">
      <w:pPr>
        <w:pStyle w:val="Akapit"/>
      </w:pPr>
    </w:p>
    <w:p w:rsidR="005B6F58" w:rsidRDefault="005B6F58" w:rsidP="0058540A">
      <w:pPr>
        <w:pStyle w:val="Nagwek2"/>
      </w:pPr>
      <w:bookmarkStart w:id="4" w:name="_Toc438506423"/>
      <w:r>
        <w:lastRenderedPageBreak/>
        <w:t>Cel i zakres pracy</w:t>
      </w:r>
      <w:bookmarkEnd w:id="4"/>
    </w:p>
    <w:p w:rsidR="005B6F58" w:rsidRDefault="00512B61" w:rsidP="005C777F">
      <w:pPr>
        <w:pStyle w:val="Akapit"/>
      </w:pPr>
      <w:r>
        <w:t xml:space="preserve">Celem niniejszej </w:t>
      </w:r>
      <w:r w:rsidR="005B6F58">
        <w:t xml:space="preserve">pracy </w:t>
      </w:r>
      <w:r>
        <w:t>jest</w:t>
      </w:r>
      <w:r w:rsidR="00B624A8">
        <w:t xml:space="preserve"> stworzenie w pełni funkcjonalnego forum internetowego wraz z zaimplementowanym mechanizmem do ukrywania tajnych wiadomości. </w:t>
      </w:r>
      <w:r w:rsidR="00E05AB7">
        <w:t>Aplikacja powinna umożliwiać rejestrację i logowanie użytkowników</w:t>
      </w:r>
      <w:r w:rsidR="00542F8E">
        <w:t xml:space="preserve">, tworzenie, edycję, przeglądanie i usuwanie sekcji, tematów oraz postów. Posty powinny należeć do tematów, a tematy do sekcji. </w:t>
      </w:r>
      <w:r w:rsidR="00CA613A">
        <w:t xml:space="preserve">Należy umożliwić wgranie pliku graficznego i przypisanie go do danego postu. </w:t>
      </w:r>
    </w:p>
    <w:p w:rsidR="00512B61" w:rsidRDefault="00512B61" w:rsidP="0058540A">
      <w:pPr>
        <w:pStyle w:val="Nagwek2"/>
      </w:pPr>
      <w:bookmarkStart w:id="5" w:name="_Toc438506424"/>
      <w:r>
        <w:t>Struktura pracy</w:t>
      </w:r>
      <w:bookmarkEnd w:id="5"/>
    </w:p>
    <w:p w:rsidR="00512B61" w:rsidRDefault="0058540A" w:rsidP="005C777F">
      <w:pPr>
        <w:pStyle w:val="Akapit"/>
      </w:pPr>
      <w:r>
        <w:t xml:space="preserve">Dalsza część pracy zorganizowana jest w sposób następujący. </w:t>
      </w:r>
      <w:r w:rsidR="00512B61">
        <w:t xml:space="preserve">Rozdział </w:t>
      </w:r>
      <w:r w:rsidR="00D40DB7">
        <w:fldChar w:fldCharType="begin"/>
      </w:r>
      <w:r w:rsidR="00512B61">
        <w:instrText xml:space="preserve"> REF _Ref337062037 \r \h </w:instrText>
      </w:r>
      <w:r w:rsidR="00D40DB7">
        <w:fldChar w:fldCharType="separate"/>
      </w:r>
      <w:r w:rsidR="007C4E19">
        <w:t>2</w:t>
      </w:r>
      <w:r w:rsidR="00D40DB7">
        <w:fldChar w:fldCharType="end"/>
      </w:r>
      <w:r w:rsidR="00512B61">
        <w:t xml:space="preserve"> </w:t>
      </w:r>
      <w:r>
        <w:t>zawiera </w:t>
      </w:r>
      <w:r w:rsidR="00512B61">
        <w:t>...</w:t>
      </w:r>
    </w:p>
    <w:p w:rsidR="005B6F58" w:rsidRDefault="005B6F58"/>
    <w:p w:rsidR="005B6F58" w:rsidRDefault="00345705" w:rsidP="00512B61">
      <w:pPr>
        <w:pStyle w:val="Nagwek1"/>
      </w:pPr>
      <w:bookmarkStart w:id="6" w:name="_Toc438506425"/>
      <w:r>
        <w:lastRenderedPageBreak/>
        <w:t>Wprowadzenie</w:t>
      </w:r>
      <w:bookmarkEnd w:id="6"/>
    </w:p>
    <w:p w:rsidR="00345705" w:rsidRPr="00345705" w:rsidRDefault="00345705" w:rsidP="00D1351A">
      <w:pPr>
        <w:pStyle w:val="Nagwek2"/>
      </w:pPr>
      <w:bookmarkStart w:id="7" w:name="_Toc438506426"/>
      <w:r>
        <w:t>Rys historyczny</w:t>
      </w:r>
      <w:bookmarkEnd w:id="7"/>
    </w:p>
    <w:p w:rsidR="00D1351A" w:rsidRDefault="00D1351A" w:rsidP="00D1351A">
      <w:pPr>
        <w:pStyle w:val="Nagwek2"/>
      </w:pPr>
      <w:bookmarkStart w:id="8" w:name="_Toc438506427"/>
      <w:r>
        <w:t>Idea steganografii</w:t>
      </w:r>
      <w:bookmarkEnd w:id="8"/>
    </w:p>
    <w:p w:rsidR="00D1351A" w:rsidRDefault="00D1351A" w:rsidP="00D1351A">
      <w:pPr>
        <w:pStyle w:val="Nagwek2"/>
      </w:pPr>
      <w:bookmarkStart w:id="9" w:name="_Toc438506428"/>
      <w:r>
        <w:t>Nośniki informacji umożliwiające zaimplementowanie steganografii</w:t>
      </w:r>
      <w:bookmarkEnd w:id="9"/>
    </w:p>
    <w:p w:rsidR="004D1E32" w:rsidRDefault="00D1351A" w:rsidP="004D1E32">
      <w:pPr>
        <w:pStyle w:val="Nagwek2"/>
      </w:pPr>
      <w:bookmarkStart w:id="10" w:name="_Toc438506429"/>
      <w:r>
        <w:t>Narzędzia komunikacji w Internecie</w:t>
      </w:r>
      <w:bookmarkEnd w:id="10"/>
    </w:p>
    <w:p w:rsidR="00D1351A" w:rsidRDefault="00D1351A" w:rsidP="00D1351A">
      <w:pPr>
        <w:pStyle w:val="Nagwek3"/>
      </w:pPr>
      <w:bookmarkStart w:id="11" w:name="_Toc438506430"/>
      <w:r>
        <w:t>Czat internetowy</w:t>
      </w:r>
      <w:bookmarkEnd w:id="11"/>
    </w:p>
    <w:p w:rsidR="00D1351A" w:rsidRPr="00D1351A" w:rsidRDefault="00D1351A" w:rsidP="00D1351A">
      <w:pPr>
        <w:pStyle w:val="Nagwek3"/>
      </w:pPr>
      <w:bookmarkStart w:id="12" w:name="_Toc438506431"/>
      <w:r>
        <w:t>Forum internetowe</w:t>
      </w:r>
      <w:bookmarkEnd w:id="12"/>
    </w:p>
    <w:p w:rsidR="00D1351A" w:rsidRDefault="00D1351A" w:rsidP="004D1E32">
      <w:pPr>
        <w:pStyle w:val="Nagwek2"/>
      </w:pPr>
      <w:bookmarkStart w:id="13" w:name="_Toc438506432"/>
      <w:r>
        <w:t>Ste</w:t>
      </w:r>
      <w:r w:rsidR="004D1E32">
        <w:t>ganografia w plikach graficznych</w:t>
      </w:r>
      <w:bookmarkEnd w:id="13"/>
    </w:p>
    <w:p w:rsidR="004D1E32" w:rsidRDefault="004D1E32" w:rsidP="004D1E32">
      <w:pPr>
        <w:pStyle w:val="Nagwek1"/>
      </w:pPr>
      <w:bookmarkStart w:id="14" w:name="_Toc438506433"/>
      <w:r>
        <w:lastRenderedPageBreak/>
        <w:t>Przedstawienie użytych technologii</w:t>
      </w:r>
      <w:bookmarkEnd w:id="14"/>
    </w:p>
    <w:p w:rsidR="00C22C96" w:rsidRDefault="00C22C96" w:rsidP="00C22C96">
      <w:pPr>
        <w:pStyle w:val="Nagwek2"/>
      </w:pPr>
      <w:bookmarkStart w:id="15" w:name="_Toc438506443"/>
      <w:r>
        <w:t>Git</w:t>
      </w:r>
      <w:bookmarkEnd w:id="15"/>
    </w:p>
    <w:p w:rsidR="00D00326" w:rsidRDefault="00C22C96" w:rsidP="00D00326">
      <w:pPr>
        <w:pStyle w:val="Akapit"/>
      </w:pPr>
      <w:r>
        <w:t xml:space="preserve">Git jest rozproszonym systemem </w:t>
      </w:r>
      <w:r w:rsidR="002C417A">
        <w:t xml:space="preserve">kontroli </w:t>
      </w:r>
      <w:r>
        <w:t>wersji</w:t>
      </w:r>
      <w:r w:rsidR="002C417A">
        <w:t>.</w:t>
      </w:r>
    </w:p>
    <w:p w:rsidR="00D00326" w:rsidRDefault="00D00326" w:rsidP="00D00326">
      <w:pPr>
        <w:pStyle w:val="Nagwek2"/>
      </w:pPr>
      <w:r>
        <w:t>JavaScript</w:t>
      </w:r>
    </w:p>
    <w:p w:rsidR="00D00326" w:rsidRPr="00D00326" w:rsidRDefault="00D00326" w:rsidP="008A28C2">
      <w:pPr>
        <w:pStyle w:val="Akapit"/>
      </w:pPr>
      <w:r>
        <w:t xml:space="preserve">JavaScript jest skryptowym językiem programowania stosowanym najczęściej na stronach internetowych, jednakże dzięki różnym bibliotekom coraz częściej jest używany także </w:t>
      </w:r>
      <w:r w:rsidR="0095442E">
        <w:t>w innych środowiskach</w:t>
      </w:r>
      <w:r>
        <w:t>. Łączy w sobie następujące paradygmaty: obiektowy, funkcyjny oraz imperatywny.</w:t>
      </w:r>
      <w:r w:rsidR="008A28C2">
        <w:t xml:space="preserve"> Jest on dynamiczne i słabo typowany, czyli typy zmiennych są nadawane dynamicznie w czasie wykonywania skryptu, a konwersje na różne typy danych są wykonywane automatycznie. W języku tym występują obiekty, takie jak: </w:t>
      </w:r>
      <w:r w:rsidR="008A28C2" w:rsidRPr="008A28C2">
        <w:rPr>
          <w:rStyle w:val="symbol"/>
        </w:rPr>
        <w:t>Object</w:t>
      </w:r>
      <w:r w:rsidR="008A28C2">
        <w:rPr>
          <w:rStyle w:val="symbol"/>
        </w:rPr>
        <w:t>, Array</w:t>
      </w:r>
      <w:r w:rsidR="008A28C2">
        <w:t xml:space="preserve"> oraz typy prymitywne: </w:t>
      </w:r>
      <w:r w:rsidR="008A28C2">
        <w:rPr>
          <w:rStyle w:val="symbol"/>
        </w:rPr>
        <w:t>Boolean, Number, String, Null, Undefined.</w:t>
      </w:r>
      <w:r w:rsidR="008A28C2">
        <w:t xml:space="preserve"> S</w:t>
      </w:r>
      <w:r>
        <w:t>tanda</w:t>
      </w:r>
      <w:r w:rsidR="002C417A">
        <w:t>rdem JavaScript jest ECMAScript, czyli ustandaryzowany przez organizację ECMA skryptowy, obiektowy język programowania. Specyfikacja ta oznaczone jest jako ECMA-262 i ISO/IEC 16262.</w:t>
      </w:r>
    </w:p>
    <w:p w:rsidR="00911A2A" w:rsidRDefault="004D1E32" w:rsidP="00911A2A">
      <w:pPr>
        <w:pStyle w:val="Nagwek2"/>
      </w:pPr>
      <w:bookmarkStart w:id="16" w:name="_Toc438506434"/>
      <w:r>
        <w:t>Node</w:t>
      </w:r>
      <w:r w:rsidR="00B44DD4">
        <w:t>.</w:t>
      </w:r>
      <w:r>
        <w:t>JS</w:t>
      </w:r>
      <w:bookmarkEnd w:id="16"/>
    </w:p>
    <w:p w:rsidR="00911A2A" w:rsidRPr="00911A2A" w:rsidRDefault="00911A2A" w:rsidP="00911A2A">
      <w:pPr>
        <w:pStyle w:val="Nagwek3"/>
      </w:pPr>
      <w:r>
        <w:t>Platforma Node.JS</w:t>
      </w:r>
    </w:p>
    <w:p w:rsidR="00911A2A" w:rsidRDefault="00911A2A" w:rsidP="00911A2A">
      <w:pPr>
        <w:pStyle w:val="Akapit"/>
      </w:pPr>
      <w:r>
        <w:t>Node.JS jest platformą umożliwiającą uruchamianie skryptów JavaScript (JS) w innym środowisku niż przeglądarka internetowa. Korzysta ona z otwartego silnika V8, który został stworzony i jest rozwijany przez firmę Google. Wykorzystuje go popularna przeglądarka internetowa Google Chrome. Node</w:t>
      </w:r>
      <w:r w:rsidR="00C22C96">
        <w:t>.</w:t>
      </w:r>
      <w:r>
        <w:t>JS korzysta także z biblioteki libuv, która zapewnia asynchroniczne powiadamianie o zdarzeniach, jak i również z wielu innych bibliotek, dzięki czemu Node.JS jest w środowiskiem programistycznym wykorzystywanym do tworzenia wysoce skalowalnych aplikacji internetowych, sterowanych zdarzeniami i wykorzystujących asynchroniczny system wejścia-wyjścia.</w:t>
      </w:r>
    </w:p>
    <w:p w:rsidR="00911A2A" w:rsidRPr="00911A2A" w:rsidRDefault="00911A2A" w:rsidP="00911A2A">
      <w:pPr>
        <w:pStyle w:val="Nagwek3"/>
      </w:pPr>
      <w:r>
        <w:t>Node Package Manager (NPM)</w:t>
      </w:r>
    </w:p>
    <w:p w:rsidR="00CA6B53" w:rsidRDefault="00911A2A" w:rsidP="00CA6B53">
      <w:pPr>
        <w:pStyle w:val="Akapit"/>
      </w:pPr>
      <w:r>
        <w:t xml:space="preserve">W platformę </w:t>
      </w:r>
      <w:r w:rsidR="003355F3">
        <w:t>Node</w:t>
      </w:r>
      <w:r w:rsidR="00B44DD4">
        <w:t>.</w:t>
      </w:r>
      <w:r w:rsidR="003355F3">
        <w:t>JS</w:t>
      </w:r>
      <w:r>
        <w:t xml:space="preserve"> wbudowany jest system modułów nazywany Node Package Manager, w skrócie NPM. Umożliwia on doinstalowywanie zewn</w:t>
      </w:r>
      <w:r w:rsidR="00C22C96">
        <w:t xml:space="preserve">ętrznych modułów </w:t>
      </w:r>
      <w:r>
        <w:t xml:space="preserve">do aplikacji stworzonej w środowisku Node.JS. </w:t>
      </w:r>
      <w:r w:rsidR="00C22C96">
        <w:t xml:space="preserve">Za pomocą jednej komendy jesteśmy w stanie ściagnąć konkretną wersję danej biblioteki. Dodatkowo jest możliwość zapisania listy używanych bibliotek do pliku </w:t>
      </w:r>
      <w:r w:rsidR="00C22C96">
        <w:rPr>
          <w:rStyle w:val="symbol"/>
        </w:rPr>
        <w:t>package.json</w:t>
      </w:r>
      <w:r w:rsidR="00C22C96">
        <w:t xml:space="preserve">, który znajduje się w głównym katalogu projektu, dzięki czemu inny programista będzie mógł bez problemów </w:t>
      </w:r>
      <w:r w:rsidR="002C417A">
        <w:t>ściągnąć</w:t>
      </w:r>
      <w:r w:rsidR="00C22C96">
        <w:t xml:space="preserve"> </w:t>
      </w:r>
      <w:r w:rsidR="00C22C96">
        <w:lastRenderedPageBreak/>
        <w:t>wszystkie potrzebne zależności, które nie będą się znajdowały w zdalnym repozytorium.</w:t>
      </w:r>
    </w:p>
    <w:p w:rsidR="00CA6B53" w:rsidRDefault="00CA6B53" w:rsidP="00CA6B53">
      <w:pPr>
        <w:pStyle w:val="Nagwek2"/>
      </w:pPr>
      <w:bookmarkStart w:id="17" w:name="_Toc438506436"/>
      <w:r>
        <w:t>MongoDB</w:t>
      </w:r>
      <w:bookmarkEnd w:id="17"/>
    </w:p>
    <w:p w:rsidR="00FF173D" w:rsidRDefault="00CA6B53" w:rsidP="00CA6B53">
      <w:pPr>
        <w:pStyle w:val="Akapit"/>
      </w:pPr>
      <w:r>
        <w:t>MongoDB jest otwartym, nierelacyjnym systemem zarządzania danych. Charakteryzuje się dużą skalowalnością, wydajnością oraz dowolnością w strukturze baz danych. Dane są składowane w postaci dokumentów JSON (JavaScript Object Notation), dzięki czemu umożliwia to aplikacjom bardziej naturalne ich przetwarzanie, zwłaszcza przez biblioteki napisane w języku JavaScript.</w:t>
      </w:r>
    </w:p>
    <w:p w:rsidR="00CA6B53" w:rsidRPr="0017701F" w:rsidRDefault="00CA6B53" w:rsidP="00CA6B53">
      <w:pPr>
        <w:pStyle w:val="Akapit"/>
      </w:pPr>
    </w:p>
    <w:p w:rsidR="004D1E32" w:rsidRDefault="004D1E32" w:rsidP="004D1E32">
      <w:pPr>
        <w:pStyle w:val="Nagwek2"/>
      </w:pPr>
      <w:bookmarkStart w:id="18" w:name="_Toc438506435"/>
      <w:r>
        <w:t>MeteorJS</w:t>
      </w:r>
      <w:bookmarkEnd w:id="18"/>
    </w:p>
    <w:p w:rsidR="00945988" w:rsidRPr="00945988" w:rsidRDefault="00945988" w:rsidP="00945988">
      <w:pPr>
        <w:pStyle w:val="Nagwek3"/>
      </w:pPr>
      <w:r>
        <w:t>Ogólny opis</w:t>
      </w:r>
    </w:p>
    <w:p w:rsidR="00D00326" w:rsidRDefault="002C417A" w:rsidP="00D00326">
      <w:pPr>
        <w:pStyle w:val="Akapit"/>
      </w:pPr>
      <w:r>
        <w:t>MeteorJS jest biblioteką</w:t>
      </w:r>
      <w:r w:rsidR="000B684B">
        <w:t xml:space="preserve"> </w:t>
      </w:r>
      <w:r>
        <w:t>wykorzystywaną do tworzenia</w:t>
      </w:r>
      <w:r w:rsidR="000B684B">
        <w:t xml:space="preserve"> aplikacji internetowych. Jest ona napisana z użyciem platformy Node.JS. Jest zintegrowana z nierelacyjnymi bazami danych MongoDB</w:t>
      </w:r>
      <w:r w:rsidR="00B072AF">
        <w:t>. Działa zarówno po stronie klienta (przeglądarka internetowa), jak i serwera. Wykorzystuje wzorzec projektowy publikuj-subskrybuj do automatycznego propagowania modyfikacji danych w stronę klienta bez konieczności pisania kodu synchronizującego przez programistę.</w:t>
      </w:r>
      <w:r w:rsidR="005F16F6">
        <w:t xml:space="preserve"> Dzięki temu stworzenie w pełni funkcjonalnej aplikacji internetowej wymaga dużo mniej pracy niż w innych bibliotekach, takich jak Ruby on Rails czy </w:t>
      </w:r>
      <w:r w:rsidR="00DC232E">
        <w:t xml:space="preserve">Django. Jedną z głównych zalet MeteorJS jest to, że cała komunikacja między przeglądarką internetową a serwerem jest wykonywana za pomocą WebSocket’ów. WebSocket jest to technologia zapewniająca dwukierunkowy kanał komunikacji za pośrednictwem jednego gniazda TCP. </w:t>
      </w:r>
    </w:p>
    <w:p w:rsidR="00C84E50" w:rsidRDefault="00C84E50" w:rsidP="00D00326">
      <w:pPr>
        <w:pStyle w:val="Akapit"/>
      </w:pPr>
      <w:r>
        <w:t>MeteorJS posiada własny menadżer bibliotek i wtyczek, AtmosphereJS, który bardzo przypomina ten z Node.JS. Podobnie jak w NPM, możemy zainstalować zewnętrzną bibliotekę za pomocą jednego polecenia, a informacje o niej są zapisywane do pliku. Jednakże, w odróżnieniu od platformy Node.JS, nie musimy ręcznie dodawać referencji do wtyczek w kodzie, albowiem wszystkie biblioteki są dostępne globalnie.</w:t>
      </w:r>
    </w:p>
    <w:p w:rsidR="00945988" w:rsidRDefault="00945988" w:rsidP="00945988">
      <w:pPr>
        <w:pStyle w:val="Nagwek3"/>
      </w:pPr>
      <w:r>
        <w:t>Struktura plików</w:t>
      </w:r>
    </w:p>
    <w:p w:rsidR="00945988" w:rsidRDefault="00945988" w:rsidP="00945988">
      <w:pPr>
        <w:pStyle w:val="Akapit"/>
      </w:pPr>
      <w:r>
        <w:t xml:space="preserve">MeteorJS posiada z góry określoną strukturę plików i kolejność ich ładowania, co ma duże znaczenie, zwłaszcza jeżeli korzystamy z dodatkowych bibliotek, takich jak na przykład AngularJS. W uproszczeniu: </w:t>
      </w:r>
      <w:r w:rsidR="00C84E50">
        <w:t xml:space="preserve">wszystko co znajduje się w folderze .meteor służy do konfiguracji wewnętrznych i zewnętrznych biblotek i ich wersji, </w:t>
      </w:r>
      <w:r>
        <w:t xml:space="preserve">zawartość folderu </w:t>
      </w:r>
      <w:r>
        <w:rPr>
          <w:rStyle w:val="symbol"/>
        </w:rPr>
        <w:t>serv</w:t>
      </w:r>
      <w:r w:rsidRPr="00945988">
        <w:rPr>
          <w:rStyle w:val="symbol"/>
        </w:rPr>
        <w:t>er</w:t>
      </w:r>
      <w:r>
        <w:t xml:space="preserve"> jest widoczna i wykonywana tylko po stronie serwera, podobnie jak katalogu </w:t>
      </w:r>
      <w:r w:rsidRPr="00945988">
        <w:rPr>
          <w:rStyle w:val="symbol"/>
        </w:rPr>
        <w:t>private</w:t>
      </w:r>
      <w:r>
        <w:t xml:space="preserve">, pliki w folderze </w:t>
      </w:r>
      <w:r w:rsidRPr="00945988">
        <w:rPr>
          <w:rStyle w:val="symbol"/>
        </w:rPr>
        <w:t>client</w:t>
      </w:r>
      <w:r>
        <w:t xml:space="preserve"> natomiast są wykonywane i widocznie tylko po </w:t>
      </w:r>
      <w:r>
        <w:lastRenderedPageBreak/>
        <w:t>stronie klienta, czyli przeglądarki internetowej</w:t>
      </w:r>
      <w:r w:rsidR="00C84E50">
        <w:t xml:space="preserve">, a skrypty w katalogu </w:t>
      </w:r>
      <w:r w:rsidR="00C84E50" w:rsidRPr="00C84E50">
        <w:rPr>
          <w:rStyle w:val="symbol"/>
        </w:rPr>
        <w:t>tests</w:t>
      </w:r>
      <w:r w:rsidR="00C84E50">
        <w:t xml:space="preserve"> nie są widoczne ani przez serwer, ani przez klient, służą one </w:t>
      </w:r>
      <w:r w:rsidR="00054AF3">
        <w:t xml:space="preserve">tylko i wyłącznie </w:t>
      </w:r>
      <w:r w:rsidR="00C84E50">
        <w:t>do wykonywania testów</w:t>
      </w:r>
      <w:r w:rsidR="00054AF3">
        <w:t xml:space="preserve">. Kolejność ładowania plików jest następująca: wszystkie skrypty znajdujące się w katalogu </w:t>
      </w:r>
      <w:r w:rsidR="00054AF3" w:rsidRPr="00054AF3">
        <w:rPr>
          <w:rStyle w:val="symbol"/>
        </w:rPr>
        <w:t>lib</w:t>
      </w:r>
      <w:r w:rsidR="00054AF3">
        <w:t xml:space="preserve"> ładowane są w pierwszej kolejności, następnie MeteorJS wczytuje </w:t>
      </w:r>
      <w:r w:rsidR="002F6EF1">
        <w:t xml:space="preserve">resztę plików według kolejności alfabetycznej, najpierw z podkatalogu, a później z katalogu nadrzędnego, z wyjątkiem plików rozpoczynających się słowem </w:t>
      </w:r>
      <w:r w:rsidR="002F6EF1" w:rsidRPr="002F6EF1">
        <w:rPr>
          <w:rStyle w:val="symbol"/>
        </w:rPr>
        <w:t>main</w:t>
      </w:r>
      <w:r w:rsidR="002F6EF1">
        <w:t>, które są ładowane na samym końcu.</w:t>
      </w:r>
    </w:p>
    <w:p w:rsidR="00945988" w:rsidRDefault="00945988" w:rsidP="00945988">
      <w:pPr>
        <w:pStyle w:val="Nagwek3"/>
      </w:pPr>
      <w:r>
        <w:t>Modele i metody</w:t>
      </w:r>
    </w:p>
    <w:p w:rsidR="00F8377E" w:rsidRDefault="00945988" w:rsidP="00D00326">
      <w:pPr>
        <w:pStyle w:val="Akapit"/>
      </w:pPr>
      <w:r>
        <w:t xml:space="preserve">Dane w MeteorJS są przechowywane za pomocą kolekcji. Jako że biblioteka ta korzysta z MongoDB, struktura modeli w bazie danych nie jest określona. Kolekcje tworzy się raz i </w:t>
      </w:r>
      <w:r w:rsidR="004C57B8">
        <w:t>są</w:t>
      </w:r>
      <w:r>
        <w:t xml:space="preserve"> dostępne globalnie. </w:t>
      </w:r>
    </w:p>
    <w:p w:rsidR="004C57B8" w:rsidRDefault="004C57B8" w:rsidP="00D00326">
      <w:pPr>
        <w:pStyle w:val="Akapit"/>
      </w:pPr>
      <w:r>
        <w:t xml:space="preserve">W MeteorJS używany jest po stronie serwera obiekt globalny </w:t>
      </w:r>
      <w:r w:rsidRPr="004C57B8">
        <w:rPr>
          <w:rStyle w:val="symbol"/>
        </w:rPr>
        <w:t>Meteor</w:t>
      </w:r>
      <w:r>
        <w:t xml:space="preserve">, który posiada metodę </w:t>
      </w:r>
      <w:r w:rsidRPr="004C57B8">
        <w:rPr>
          <w:rStyle w:val="symbol"/>
        </w:rPr>
        <w:t>publish</w:t>
      </w:r>
      <w:r>
        <w:t xml:space="preserve"> oraz </w:t>
      </w:r>
      <w:r w:rsidRPr="004C57B8">
        <w:rPr>
          <w:rStyle w:val="symbol"/>
        </w:rPr>
        <w:t>methods</w:t>
      </w:r>
      <w:r>
        <w:t xml:space="preserve">. </w:t>
      </w:r>
      <w:r w:rsidRPr="004C57B8">
        <w:rPr>
          <w:rStyle w:val="symbol"/>
        </w:rPr>
        <w:t>Publish</w:t>
      </w:r>
      <w:r>
        <w:t xml:space="preserve"> służy do wyświetlania danych bezpośrednio z MongoDB. Każda aktualizacja modelu lub kolekcji w bazie danych jest od razu widoczna w przeglądarce internetowej, bez żadnego przeładowywania strony. Oznacza, to że dane publikowane za pomocą tej metody są bezpośrednio połączone z danymi wyświetlanymi w widoku. </w:t>
      </w:r>
      <w:r w:rsidRPr="004C57B8">
        <w:rPr>
          <w:rStyle w:val="symbol"/>
        </w:rPr>
        <w:t>Methods</w:t>
      </w:r>
      <w:r>
        <w:t xml:space="preserve"> natomiast służy do definiowania różnych akcji modyfikujących dane. Zarówno do metody </w:t>
      </w:r>
      <w:r w:rsidRPr="004C57B8">
        <w:rPr>
          <w:rStyle w:val="symbol"/>
        </w:rPr>
        <w:t>publish</w:t>
      </w:r>
      <w:r>
        <w:t xml:space="preserve">, jak i </w:t>
      </w:r>
      <w:r w:rsidRPr="004C57B8">
        <w:rPr>
          <w:rStyle w:val="symbol"/>
        </w:rPr>
        <w:t>methods</w:t>
      </w:r>
      <w:r>
        <w:t>, przesyłamy funkcję, która, w pierwszym wypadku musi zwrócić wektor z bazy danych, a w drugim może zwrócić dowolną wartość.</w:t>
      </w:r>
    </w:p>
    <w:p w:rsidR="00F8377E" w:rsidRDefault="004D1E32" w:rsidP="00F8377E">
      <w:pPr>
        <w:pStyle w:val="Nagwek2"/>
      </w:pPr>
      <w:bookmarkStart w:id="19" w:name="_Toc438506437"/>
      <w:r>
        <w:lastRenderedPageBreak/>
        <w:t>AngularJS (wersja 1.x)</w:t>
      </w:r>
      <w:bookmarkEnd w:id="19"/>
    </w:p>
    <w:p w:rsidR="00F8377E" w:rsidRPr="00F8377E" w:rsidRDefault="00F8377E" w:rsidP="00F8377E">
      <w:pPr>
        <w:pStyle w:val="Nagwek3"/>
      </w:pPr>
      <w:r>
        <w:t>Angular-Meteor</w:t>
      </w:r>
    </w:p>
    <w:p w:rsidR="004D1E32" w:rsidRDefault="004D1E32" w:rsidP="004D1E32">
      <w:pPr>
        <w:pStyle w:val="Nagwek2"/>
      </w:pPr>
      <w:bookmarkStart w:id="20" w:name="_Toc438506438"/>
      <w:r>
        <w:t>Preprocessory</w:t>
      </w:r>
      <w:bookmarkEnd w:id="20"/>
    </w:p>
    <w:p w:rsidR="004D1E32" w:rsidRDefault="004D1E32" w:rsidP="004D1E32">
      <w:pPr>
        <w:pStyle w:val="Nagwek3"/>
      </w:pPr>
      <w:bookmarkStart w:id="21" w:name="_Toc438506439"/>
      <w:r>
        <w:t>CoffeeScript</w:t>
      </w:r>
      <w:bookmarkEnd w:id="21"/>
    </w:p>
    <w:p w:rsidR="004D1E32" w:rsidRDefault="004D1E32" w:rsidP="004D1E32">
      <w:pPr>
        <w:pStyle w:val="Nagwek3"/>
      </w:pPr>
      <w:bookmarkStart w:id="22" w:name="_Toc438506440"/>
      <w:r>
        <w:t>Jade</w:t>
      </w:r>
      <w:bookmarkEnd w:id="22"/>
    </w:p>
    <w:p w:rsidR="004D1E32" w:rsidRPr="004D1E32" w:rsidRDefault="004D1E32" w:rsidP="004D1E32">
      <w:pPr>
        <w:pStyle w:val="Nagwek3"/>
      </w:pPr>
      <w:bookmarkStart w:id="23" w:name="_Toc438506441"/>
      <w:r>
        <w:t>Less</w:t>
      </w:r>
      <w:bookmarkEnd w:id="23"/>
    </w:p>
    <w:p w:rsidR="004D1E32" w:rsidRDefault="004D1E32" w:rsidP="004D1E32">
      <w:pPr>
        <w:pStyle w:val="Nagwek2"/>
      </w:pPr>
      <w:bookmarkStart w:id="24" w:name="_Toc438506442"/>
      <w:r>
        <w:t>Narzędzia do zarządzania projektem</w:t>
      </w:r>
      <w:bookmarkEnd w:id="24"/>
    </w:p>
    <w:p w:rsidR="004D1E32" w:rsidRPr="004D1E32" w:rsidRDefault="004D1E32" w:rsidP="004D1E32">
      <w:pPr>
        <w:pStyle w:val="Nagwek3"/>
      </w:pPr>
      <w:bookmarkStart w:id="25" w:name="_Toc438506444"/>
      <w:r>
        <w:t>TravisCI</w:t>
      </w:r>
      <w:bookmarkEnd w:id="25"/>
    </w:p>
    <w:p w:rsidR="004D1E32" w:rsidRDefault="004D1E32" w:rsidP="004D1E32">
      <w:pPr>
        <w:pStyle w:val="Nagwek2"/>
      </w:pPr>
      <w:bookmarkStart w:id="26" w:name="_Toc438506445"/>
      <w:r>
        <w:t>Narzędzia do testowania</w:t>
      </w:r>
      <w:bookmarkEnd w:id="26"/>
    </w:p>
    <w:p w:rsidR="004D1E32" w:rsidRDefault="004D1E32" w:rsidP="004D1E32">
      <w:pPr>
        <w:pStyle w:val="Nagwek3"/>
      </w:pPr>
      <w:bookmarkStart w:id="27" w:name="_Toc438506446"/>
      <w:r>
        <w:t>GulpJS</w:t>
      </w:r>
      <w:bookmarkEnd w:id="27"/>
    </w:p>
    <w:p w:rsidR="004D1E32" w:rsidRDefault="004D1E32" w:rsidP="004D1E32">
      <w:pPr>
        <w:pStyle w:val="Nagwek3"/>
      </w:pPr>
      <w:bookmarkStart w:id="28" w:name="_Toc438506447"/>
      <w:r>
        <w:t>Jasmine</w:t>
      </w:r>
      <w:bookmarkEnd w:id="28"/>
    </w:p>
    <w:p w:rsidR="004D1E32" w:rsidRDefault="004D1E32" w:rsidP="004D1E32">
      <w:pPr>
        <w:pStyle w:val="Nagwek3"/>
      </w:pPr>
      <w:bookmarkStart w:id="29" w:name="_Toc438506448"/>
      <w:r>
        <w:t>Karma</w:t>
      </w:r>
      <w:bookmarkEnd w:id="29"/>
    </w:p>
    <w:p w:rsidR="004D1E32" w:rsidRDefault="004D1E32" w:rsidP="004D1E32">
      <w:pPr>
        <w:pStyle w:val="Nagwek3"/>
      </w:pPr>
      <w:bookmarkStart w:id="30" w:name="_Toc438506449"/>
      <w:r>
        <w:t>Protractor</w:t>
      </w:r>
      <w:bookmarkEnd w:id="30"/>
    </w:p>
    <w:p w:rsidR="004D1E32" w:rsidRDefault="004D1E32" w:rsidP="004D1E32">
      <w:pPr>
        <w:pStyle w:val="Akapit"/>
      </w:pPr>
    </w:p>
    <w:p w:rsidR="004D1E32" w:rsidRDefault="00AD3D83" w:rsidP="004D1E32">
      <w:pPr>
        <w:pStyle w:val="Nagwek1"/>
      </w:pPr>
      <w:bookmarkStart w:id="31" w:name="_Toc438506450"/>
      <w:r>
        <w:lastRenderedPageBreak/>
        <w:t>Budowa aplikacji</w:t>
      </w:r>
      <w:bookmarkEnd w:id="31"/>
    </w:p>
    <w:p w:rsidR="00AD3D83" w:rsidRDefault="00AD3D83" w:rsidP="00AD3D83">
      <w:pPr>
        <w:pStyle w:val="Nagwek2"/>
      </w:pPr>
      <w:bookmarkStart w:id="32" w:name="_Toc438506451"/>
      <w:r>
        <w:t>Struktura plików i folderów</w:t>
      </w:r>
      <w:bookmarkEnd w:id="32"/>
    </w:p>
    <w:p w:rsidR="00AD3D83" w:rsidRDefault="00AD3D83" w:rsidP="00AD3D83">
      <w:pPr>
        <w:pStyle w:val="Nagwek2"/>
      </w:pPr>
      <w:bookmarkStart w:id="33" w:name="_Toc438506452"/>
      <w:r>
        <w:t>Modele w bazie danych</w:t>
      </w:r>
      <w:bookmarkEnd w:id="33"/>
    </w:p>
    <w:p w:rsidR="00C259E0" w:rsidRDefault="00AD3D83" w:rsidP="00C259E0">
      <w:pPr>
        <w:pStyle w:val="Nagwek2"/>
      </w:pPr>
      <w:bookmarkStart w:id="34" w:name="_Toc438506453"/>
      <w:r>
        <w:t>Jednostki w aplikacji</w:t>
      </w:r>
      <w:bookmarkEnd w:id="34"/>
    </w:p>
    <w:p w:rsidR="00AD3D83" w:rsidRDefault="00AD3D83" w:rsidP="00AD3D83">
      <w:pPr>
        <w:pStyle w:val="Nagwek1"/>
      </w:pPr>
      <w:bookmarkStart w:id="35" w:name="_Toc438506454"/>
      <w:r>
        <w:lastRenderedPageBreak/>
        <w:t>System uwierzytelniania i autoryzacji</w:t>
      </w:r>
      <w:bookmarkEnd w:id="35"/>
    </w:p>
    <w:p w:rsidR="00AD3D83" w:rsidRDefault="00AD3D83" w:rsidP="00AD3D83">
      <w:pPr>
        <w:pStyle w:val="Nagwek2"/>
      </w:pPr>
      <w:bookmarkStart w:id="36" w:name="_Toc438506455"/>
      <w:r>
        <w:t>Rejestrowanie i logowanie użytkowników</w:t>
      </w:r>
      <w:bookmarkEnd w:id="36"/>
    </w:p>
    <w:p w:rsidR="00AD3D83" w:rsidRDefault="00AD3D83" w:rsidP="00AD3D83">
      <w:pPr>
        <w:pStyle w:val="Nagwek2"/>
      </w:pPr>
      <w:bookmarkStart w:id="37" w:name="_Toc438506456"/>
      <w:r>
        <w:t>Role</w:t>
      </w:r>
      <w:bookmarkEnd w:id="37"/>
    </w:p>
    <w:p w:rsidR="00AD3D83" w:rsidRDefault="00AD3D83" w:rsidP="00AD3D83">
      <w:pPr>
        <w:pStyle w:val="Nagwek2"/>
      </w:pPr>
      <w:bookmarkStart w:id="38" w:name="_Toc438506457"/>
      <w:r>
        <w:t>Struktura ról</w:t>
      </w:r>
      <w:bookmarkEnd w:id="38"/>
    </w:p>
    <w:p w:rsidR="00C259E0" w:rsidRPr="00C259E0" w:rsidRDefault="00C259E0" w:rsidP="00C259E0">
      <w:pPr>
        <w:pStyle w:val="Nagwek2"/>
      </w:pPr>
      <w:r>
        <w:t>Panel administracyjny</w:t>
      </w:r>
    </w:p>
    <w:p w:rsidR="00C259E0" w:rsidRPr="00C259E0" w:rsidRDefault="00C259E0" w:rsidP="00C259E0">
      <w:pPr>
        <w:pStyle w:val="Akapit"/>
      </w:pPr>
    </w:p>
    <w:p w:rsidR="00AD3D83" w:rsidRDefault="00987E63" w:rsidP="00AD3D83">
      <w:pPr>
        <w:pStyle w:val="Nagwek1"/>
      </w:pPr>
      <w:r>
        <w:lastRenderedPageBreak/>
        <w:t>System ukrywania wiadomości</w:t>
      </w:r>
    </w:p>
    <w:p w:rsidR="00AD3D83" w:rsidRDefault="00AD3D83" w:rsidP="00AD3D83">
      <w:pPr>
        <w:pStyle w:val="Nagwek2"/>
      </w:pPr>
      <w:bookmarkStart w:id="39" w:name="_Toc438506459"/>
      <w:bookmarkEnd w:id="39"/>
    </w:p>
    <w:p w:rsidR="0017701F" w:rsidRDefault="0017701F" w:rsidP="0017701F">
      <w:pPr>
        <w:pStyle w:val="Nagwek1"/>
      </w:pPr>
      <w:r>
        <w:lastRenderedPageBreak/>
        <w:t>Testy</w:t>
      </w:r>
    </w:p>
    <w:p w:rsidR="0017701F" w:rsidRDefault="0017701F" w:rsidP="0017701F">
      <w:pPr>
        <w:pStyle w:val="Nagwek2"/>
      </w:pPr>
      <w:r>
        <w:t>Testy jednostkowe</w:t>
      </w:r>
    </w:p>
    <w:p w:rsidR="0017701F" w:rsidRDefault="0017701F" w:rsidP="0017701F">
      <w:pPr>
        <w:pStyle w:val="Nagwek2"/>
      </w:pPr>
      <w:r>
        <w:t>Testy integracyjne</w:t>
      </w:r>
    </w:p>
    <w:p w:rsidR="0017701F" w:rsidRPr="0017701F" w:rsidRDefault="0017701F" w:rsidP="0017701F">
      <w:pPr>
        <w:pStyle w:val="Nagwek2"/>
      </w:pPr>
      <w:r>
        <w:t>Testy funkcjonalne</w:t>
      </w:r>
    </w:p>
    <w:p w:rsidR="00AD3D83" w:rsidRPr="00AD3D83" w:rsidRDefault="00AD3D83" w:rsidP="00AD3D83">
      <w:pPr>
        <w:pStyle w:val="Nagwek1"/>
      </w:pPr>
      <w:bookmarkStart w:id="40" w:name="_Toc438506460"/>
      <w:r>
        <w:lastRenderedPageBreak/>
        <w:t>Zakończenie</w:t>
      </w:r>
      <w:bookmarkEnd w:id="40"/>
    </w:p>
    <w:p w:rsidR="004D1E32" w:rsidRPr="004D1E32" w:rsidRDefault="004D1E32" w:rsidP="004D1E32">
      <w:pPr>
        <w:pStyle w:val="Nagwek3"/>
        <w:numPr>
          <w:ilvl w:val="0"/>
          <w:numId w:val="0"/>
        </w:numPr>
      </w:pPr>
    </w:p>
    <w:p w:rsidR="004D1E32" w:rsidRPr="004D1E32" w:rsidRDefault="004D1E32" w:rsidP="004D1E32">
      <w:pPr>
        <w:pStyle w:val="Akapit"/>
      </w:pPr>
    </w:p>
    <w:p w:rsidR="005B6F58" w:rsidRDefault="005B6F58"/>
    <w:p w:rsidR="004D1E32" w:rsidRDefault="004D1E32" w:rsidP="004D1E32"/>
    <w:p w:rsidR="004D1E32" w:rsidRDefault="004D1E32">
      <w:pPr>
        <w:sectPr w:rsidR="004D1E32">
          <w:headerReference w:type="even" r:id="rId15"/>
          <w:headerReference w:type="default" r:id="rId16"/>
          <w:footerReference w:type="even" r:id="rId17"/>
          <w:pgSz w:w="11907" w:h="16840"/>
          <w:pgMar w:top="1701" w:right="1701" w:bottom="1701" w:left="1701" w:header="709" w:footer="709" w:gutter="0"/>
          <w:cols w:space="708"/>
        </w:sectPr>
      </w:pPr>
    </w:p>
    <w:p w:rsidR="005B6F58" w:rsidRDefault="005B6F58" w:rsidP="00512B61">
      <w:pPr>
        <w:pStyle w:val="Nagwek1"/>
        <w:numPr>
          <w:ilvl w:val="0"/>
          <w:numId w:val="0"/>
        </w:numPr>
      </w:pPr>
      <w:bookmarkStart w:id="41" w:name="_Toc438506461"/>
      <w:r>
        <w:lastRenderedPageBreak/>
        <w:t>Literatura</w:t>
      </w:r>
      <w:bookmarkEnd w:id="41"/>
    </w:p>
    <w:p w:rsidR="005B6F58" w:rsidRDefault="005B6F58" w:rsidP="00F3770F">
      <w:pPr>
        <w:pStyle w:val="Bibliografia"/>
      </w:pPr>
      <w:bookmarkStart w:id="42" w:name="_Ref202785753"/>
      <w:r>
        <w:rPr>
          <w:noProof/>
        </w:rPr>
        <w:t>Autorzy</w:t>
      </w:r>
      <w:r>
        <w:t xml:space="preserve">: Tytuł, Informacje </w:t>
      </w:r>
      <w:r w:rsidRPr="00F3770F">
        <w:t>wydawnicze</w:t>
      </w:r>
      <w:r>
        <w:t>, data</w:t>
      </w:r>
      <w:bookmarkEnd w:id="42"/>
    </w:p>
    <w:p w:rsidR="00A836C2" w:rsidRDefault="005B6F58" w:rsidP="00F3770F">
      <w:pPr>
        <w:pStyle w:val="Bibliografia"/>
      </w:pPr>
      <w:bookmarkStart w:id="43" w:name="_Ref202785755"/>
      <w:r>
        <w:rPr>
          <w:noProof/>
        </w:rPr>
        <w:t>Autorzy</w:t>
      </w:r>
      <w:r>
        <w:t>: Tytuł, Informacje wydawnicze, data</w:t>
      </w:r>
      <w:bookmarkEnd w:id="43"/>
    </w:p>
    <w:sectPr w:rsidR="00A836C2" w:rsidSect="006B164E">
      <w:pgSz w:w="11907" w:h="16840"/>
      <w:pgMar w:top="1701" w:right="1701" w:bottom="1701" w:left="170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784" w:rsidRDefault="00130784">
      <w:r>
        <w:separator/>
      </w:r>
    </w:p>
  </w:endnote>
  <w:endnote w:type="continuationSeparator" w:id="1">
    <w:p w:rsidR="00130784" w:rsidRDefault="00130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tabs>
        <w:tab w:val="clear" w:pos="4536"/>
      </w:tabs>
      <w:spacing w:before="600" w:after="1000"/>
      <w:jc w:val="center"/>
    </w:pPr>
    <w:r>
      <w:rPr>
        <w:rFonts w:ascii="Arial" w:hAnsi="Arial" w:cs="Arial"/>
        <w:sz w:val="28"/>
      </w:rPr>
      <w:t>Poznań 2016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spacing w:before="360"/>
      <w:ind w:right="-567"/>
      <w:rPr>
        <w:sz w:val="20"/>
      </w:rPr>
    </w:pPr>
    <w:r>
      <w:rPr>
        <w:sz w:val="20"/>
      </w:rPr>
      <w:tab/>
      <w:t xml:space="preserve">strona </w:t>
    </w:r>
    <w:r w:rsidR="00D40DB7"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 w:rsidR="00D40DB7">
      <w:rPr>
        <w:rStyle w:val="Numerstrony"/>
        <w:sz w:val="20"/>
      </w:rPr>
      <w:fldChar w:fldCharType="separate"/>
    </w:r>
    <w:r w:rsidR="004C57B8">
      <w:rPr>
        <w:rStyle w:val="Numerstrony"/>
        <w:noProof/>
        <w:sz w:val="20"/>
      </w:rPr>
      <w:t>7</w:t>
    </w:r>
    <w:r w:rsidR="00D40DB7"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 w:rsidR="00D40DB7"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 w:rsidR="004C57B8" w:rsidRPr="004C57B8">
        <w:rPr>
          <w:noProof/>
          <w:sz w:val="20"/>
        </w:rPr>
        <w:instrText>16</w:instrText>
      </w:r>
    </w:fldSimple>
    <w:r>
      <w:rPr>
        <w:sz w:val="20"/>
      </w:rPr>
      <w:instrText xml:space="preserve">-2 \* MERGEFORMAT </w:instrText>
    </w:r>
    <w:r w:rsidR="00D40DB7">
      <w:rPr>
        <w:sz w:val="20"/>
      </w:rPr>
      <w:fldChar w:fldCharType="separate"/>
    </w:r>
    <w:r w:rsidR="004C57B8">
      <w:rPr>
        <w:noProof/>
        <w:sz w:val="20"/>
      </w:rPr>
      <w:t>14</w:t>
    </w:r>
    <w:r w:rsidR="00D40DB7">
      <w:rPr>
        <w:sz w:val="20"/>
      </w:rPr>
      <w:fldChar w:fldCharType="end"/>
    </w:r>
    <w:r>
      <w:rPr>
        <w:sz w:val="20"/>
      </w:rPr>
      <w:tab/>
      <w:t xml:space="preserve">(wersja z dnia </w:t>
    </w:r>
    <w:r w:rsidR="00D40DB7">
      <w:rPr>
        <w:sz w:val="18"/>
      </w:rPr>
      <w:fldChar w:fldCharType="begin"/>
    </w:r>
    <w:r>
      <w:rPr>
        <w:sz w:val="18"/>
      </w:rPr>
      <w:instrText xml:space="preserve"> SAVEDATE \@ "YYYY-MM-DD" \* MERGEFORMAT </w:instrText>
    </w:r>
    <w:r w:rsidR="00D40DB7">
      <w:rPr>
        <w:sz w:val="18"/>
      </w:rPr>
      <w:fldChar w:fldCharType="separate"/>
    </w:r>
    <w:r w:rsidR="004C57B8">
      <w:rPr>
        <w:noProof/>
        <w:sz w:val="18"/>
      </w:rPr>
      <w:t>2015-12-30</w:t>
    </w:r>
    <w:r w:rsidR="00D40DB7">
      <w:rPr>
        <w:sz w:val="18"/>
      </w:rPr>
      <w:fldChar w:fldCharType="end"/>
    </w:r>
    <w:r>
      <w:rPr>
        <w:sz w:val="18"/>
      </w:rPr>
      <w:t>21)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spacing w:before="360"/>
      <w:ind w:right="-567"/>
    </w:pPr>
    <w:r>
      <w:rPr>
        <w:sz w:val="20"/>
      </w:rPr>
      <w:tab/>
      <w:t xml:space="preserve">strona </w:t>
    </w:r>
    <w:r w:rsidR="00D40DB7"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 w:rsidR="00D40DB7">
      <w:rPr>
        <w:rStyle w:val="Numerstrony"/>
        <w:sz w:val="20"/>
      </w:rPr>
      <w:fldChar w:fldCharType="separate"/>
    </w:r>
    <w:r>
      <w:rPr>
        <w:rStyle w:val="Numerstrony"/>
        <w:noProof/>
        <w:sz w:val="20"/>
      </w:rPr>
      <w:t>2</w:t>
    </w:r>
    <w:r w:rsidR="00D40DB7"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 w:rsidR="00D40DB7"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>
        <w:rPr>
          <w:noProof/>
          <w:sz w:val="20"/>
        </w:rPr>
        <w:instrText>2</w:instrText>
      </w:r>
    </w:fldSimple>
    <w:r>
      <w:rPr>
        <w:sz w:val="20"/>
      </w:rPr>
      <w:instrText xml:space="preserve">-2 \* MERGEFORMAT </w:instrText>
    </w:r>
    <w:r w:rsidR="00D40DB7">
      <w:rPr>
        <w:sz w:val="20"/>
      </w:rPr>
      <w:fldChar w:fldCharType="separate"/>
    </w:r>
    <w:r>
      <w:rPr>
        <w:noProof/>
        <w:sz w:val="20"/>
      </w:rPr>
      <w:t>0</w:t>
    </w:r>
    <w:r w:rsidR="00D40DB7">
      <w:rPr>
        <w:sz w:val="20"/>
      </w:rPr>
      <w:fldChar w:fldCharType="end"/>
    </w:r>
    <w:r>
      <w:rPr>
        <w:sz w:val="20"/>
      </w:rPr>
      <w:tab/>
      <w:t xml:space="preserve">(wersja z dnia </w:t>
    </w:r>
    <w:r w:rsidR="00D40DB7">
      <w:rPr>
        <w:sz w:val="18"/>
      </w:rPr>
      <w:fldChar w:fldCharType="begin"/>
    </w:r>
    <w:r>
      <w:rPr>
        <w:sz w:val="18"/>
      </w:rPr>
      <w:instrText xml:space="preserve"> SAVEDATE \@ "yyyy-mm-d" \* MERGEFORMAT </w:instrText>
    </w:r>
    <w:r w:rsidR="00D40DB7">
      <w:rPr>
        <w:sz w:val="18"/>
      </w:rPr>
      <w:fldChar w:fldCharType="separate"/>
    </w:r>
    <w:r w:rsidR="004C57B8">
      <w:rPr>
        <w:noProof/>
        <w:sz w:val="18"/>
      </w:rPr>
      <w:t>2015-22-30</w:t>
    </w:r>
    <w:r w:rsidR="00D40DB7">
      <w:rPr>
        <w:sz w:val="18"/>
      </w:rPr>
      <w:fldChar w:fldCharType="end"/>
    </w:r>
    <w:r>
      <w:rPr>
        <w:sz w:val="18"/>
      </w:rPr>
      <w:t>)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987E63">
    <w:pPr>
      <w:pStyle w:val="Stopka"/>
      <w:spacing w:before="360"/>
      <w:ind w:right="-567"/>
    </w:pPr>
    <w:r>
      <w:rPr>
        <w:sz w:val="20"/>
      </w:rPr>
      <w:tab/>
      <w:t xml:space="preserve">strona </w:t>
    </w:r>
    <w:r w:rsidR="00D40DB7">
      <w:rPr>
        <w:rStyle w:val="Numerstrony"/>
        <w:sz w:val="20"/>
      </w:rPr>
      <w:fldChar w:fldCharType="begin"/>
    </w:r>
    <w:r>
      <w:rPr>
        <w:rStyle w:val="Numerstrony"/>
        <w:sz w:val="20"/>
      </w:rPr>
      <w:instrText xml:space="preserve"> PAGE </w:instrText>
    </w:r>
    <w:r w:rsidR="00D40DB7">
      <w:rPr>
        <w:rStyle w:val="Numerstrony"/>
        <w:sz w:val="20"/>
      </w:rPr>
      <w:fldChar w:fldCharType="separate"/>
    </w:r>
    <w:r>
      <w:rPr>
        <w:rStyle w:val="Numerstrony"/>
        <w:noProof/>
        <w:sz w:val="20"/>
      </w:rPr>
      <w:t>4</w:t>
    </w:r>
    <w:r w:rsidR="00D40DB7">
      <w:rPr>
        <w:rStyle w:val="Numerstrony"/>
        <w:sz w:val="20"/>
      </w:rPr>
      <w:fldChar w:fldCharType="end"/>
    </w:r>
    <w:r>
      <w:rPr>
        <w:rStyle w:val="Numerstrony"/>
        <w:sz w:val="20"/>
      </w:rPr>
      <w:t>/</w:t>
    </w:r>
    <w:r w:rsidR="00D40DB7">
      <w:rPr>
        <w:sz w:val="20"/>
      </w:rPr>
      <w:fldChar w:fldCharType="begin"/>
    </w:r>
    <w:r>
      <w:rPr>
        <w:sz w:val="20"/>
      </w:rPr>
      <w:instrText xml:space="preserve"> = </w:instrText>
    </w:r>
    <w:fldSimple w:instr=" NUMPAGES  \* MERGEFORMAT ">
      <w:r>
        <w:rPr>
          <w:noProof/>
          <w:sz w:val="20"/>
        </w:rPr>
        <w:instrText>2</w:instrText>
      </w:r>
    </w:fldSimple>
    <w:r>
      <w:rPr>
        <w:sz w:val="20"/>
      </w:rPr>
      <w:instrText xml:space="preserve">-2 \* MERGEFORMAT </w:instrText>
    </w:r>
    <w:r w:rsidR="00D40DB7">
      <w:rPr>
        <w:sz w:val="20"/>
      </w:rPr>
      <w:fldChar w:fldCharType="separate"/>
    </w:r>
    <w:r>
      <w:rPr>
        <w:noProof/>
        <w:sz w:val="20"/>
      </w:rPr>
      <w:t>0</w:t>
    </w:r>
    <w:r w:rsidR="00D40DB7">
      <w:rPr>
        <w:sz w:val="20"/>
      </w:rPr>
      <w:fldChar w:fldCharType="end"/>
    </w:r>
    <w:r>
      <w:rPr>
        <w:sz w:val="20"/>
      </w:rPr>
      <w:tab/>
      <w:t xml:space="preserve">(wersja z dnia </w:t>
    </w:r>
    <w:r w:rsidR="00D40DB7">
      <w:rPr>
        <w:sz w:val="18"/>
      </w:rPr>
      <w:fldChar w:fldCharType="begin"/>
    </w:r>
    <w:r>
      <w:rPr>
        <w:sz w:val="18"/>
      </w:rPr>
      <w:instrText xml:space="preserve"> SAVEDATE \@ "YYYY-MM-DD" \* MERGEFORMAT </w:instrText>
    </w:r>
    <w:r w:rsidR="00D40DB7">
      <w:rPr>
        <w:sz w:val="18"/>
      </w:rPr>
      <w:fldChar w:fldCharType="separate"/>
    </w:r>
    <w:r w:rsidR="004C57B8">
      <w:rPr>
        <w:noProof/>
        <w:sz w:val="18"/>
      </w:rPr>
      <w:t>2015-12-30</w:t>
    </w:r>
    <w:r w:rsidR="00D40DB7">
      <w:rPr>
        <w:sz w:val="18"/>
      </w:rPr>
      <w:fldChar w:fldCharType="end"/>
    </w:r>
    <w:r>
      <w:rPr>
        <w:sz w:val="18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784" w:rsidRDefault="00130784">
      <w:r>
        <w:separator/>
      </w:r>
    </w:p>
  </w:footnote>
  <w:footnote w:type="continuationSeparator" w:id="1">
    <w:p w:rsidR="00130784" w:rsidRDefault="001307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D40DB7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987E63">
        <w:rPr>
          <w:noProof/>
          <w:sz w:val="18"/>
        </w:rPr>
        <w:t>DANIEL</w:t>
      </w:r>
    </w:fldSimple>
    <w:r w:rsidR="00987E63">
      <w:rPr>
        <w:noProof/>
        <w:sz w:val="18"/>
      </w:rPr>
      <w:tab/>
    </w:r>
    <w:fldSimple w:instr=" SUBJECT  \* MERGEFORMAT ">
      <w:r w:rsidR="00987E63"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  <w:rPr>
        <w:sz w:val="20"/>
      </w:rPr>
    </w:pPr>
    <w:r>
      <w:rPr>
        <w:noProof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D40DB7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987E63">
        <w:rPr>
          <w:noProof/>
          <w:sz w:val="18"/>
        </w:rPr>
        <w:t>DANIEL</w:t>
      </w:r>
    </w:fldSimple>
    <w:r w:rsidR="00987E63">
      <w:rPr>
        <w:noProof/>
        <w:sz w:val="18"/>
      </w:rPr>
      <w:tab/>
    </w:r>
    <w:fldSimple w:instr=" SUBJECT  \* MERGEFORMAT ">
      <w:r w:rsidR="00987E63"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</w:pPr>
    <w:r>
      <w:rPr>
        <w:noProof/>
        <w:sz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D40DB7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987E63">
        <w:rPr>
          <w:noProof/>
          <w:sz w:val="18"/>
        </w:rPr>
        <w:t>DANIEL</w:t>
      </w:r>
    </w:fldSimple>
    <w:r w:rsidR="00987E63">
      <w:rPr>
        <w:noProof/>
        <w:sz w:val="18"/>
      </w:rPr>
      <w:tab/>
    </w:r>
    <w:fldSimple w:instr=" SUBJECT  \* MERGEFORMAT ">
      <w:r w:rsidR="00987E63"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ind w:left="-142" w:right="85"/>
      <w:rPr>
        <w:sz w:val="20"/>
      </w:rPr>
    </w:pPr>
    <w:r>
      <w:rPr>
        <w:noProof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E63" w:rsidRDefault="00D40DB7">
    <w:pPr>
      <w:pStyle w:val="Nagwek"/>
      <w:tabs>
        <w:tab w:val="clear" w:pos="4536"/>
        <w:tab w:val="clear" w:pos="9072"/>
        <w:tab w:val="right" w:pos="8647"/>
      </w:tabs>
      <w:ind w:right="85" w:firstLine="142"/>
      <w:rPr>
        <w:noProof/>
        <w:sz w:val="18"/>
      </w:rPr>
    </w:pPr>
    <w:fldSimple w:instr=" AUTHOR  \* MERGEFORMAT ">
      <w:r w:rsidR="00987E63">
        <w:rPr>
          <w:noProof/>
          <w:sz w:val="18"/>
        </w:rPr>
        <w:t>DANIEL</w:t>
      </w:r>
    </w:fldSimple>
    <w:r w:rsidR="00987E63">
      <w:rPr>
        <w:noProof/>
        <w:sz w:val="18"/>
      </w:rPr>
      <w:tab/>
    </w:r>
    <w:fldSimple w:instr=" SUBJECT  \* MERGEFORMAT ">
      <w:r w:rsidR="00987E63">
        <w:rPr>
          <w:sz w:val="18"/>
        </w:rPr>
        <w:t>Tytuł pracy</w:t>
      </w:r>
    </w:fldSimple>
  </w:p>
  <w:p w:rsidR="00987E63" w:rsidRDefault="00987E63">
    <w:pPr>
      <w:pStyle w:val="Nagwek"/>
      <w:tabs>
        <w:tab w:val="clear" w:pos="4536"/>
        <w:tab w:val="clear" w:pos="9072"/>
        <w:tab w:val="right" w:leader="underscore" w:pos="8931"/>
      </w:tabs>
      <w:spacing w:after="360"/>
      <w:ind w:left="-142" w:right="85"/>
      <w:rPr>
        <w:sz w:val="20"/>
      </w:rPr>
    </w:pPr>
    <w:r>
      <w:rPr>
        <w:noProof/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9E0A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39EB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6705D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24E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6652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C08D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3EAB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F450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D40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DC8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DBD2C08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agwek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agwek5"/>
      <w:lvlText w:val="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agwek6"/>
      <w:lvlText w:val="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.%5.%6.%7.%8.%9"/>
      <w:lvlJc w:val="left"/>
      <w:pPr>
        <w:ind w:left="0" w:firstLine="0"/>
      </w:pPr>
      <w:rPr>
        <w:rFonts w:hint="default"/>
      </w:rPr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95C49CF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3">
    <w:nsid w:val="149433C2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4">
    <w:nsid w:val="26293574"/>
    <w:multiLevelType w:val="hybridMultilevel"/>
    <w:tmpl w:val="9C922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60697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6">
    <w:nsid w:val="34FA15F4"/>
    <w:multiLevelType w:val="singleLevel"/>
    <w:tmpl w:val="77C422D0"/>
    <w:lvl w:ilvl="0">
      <w:start w:val="1"/>
      <w:numFmt w:val="decimal"/>
      <w:pStyle w:val="Bibliografia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7">
    <w:nsid w:val="45440BA3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abstractNum w:abstractNumId="18">
    <w:nsid w:val="46B67A72"/>
    <w:multiLevelType w:val="singleLevel"/>
    <w:tmpl w:val="D2B4BF98"/>
    <w:lvl w:ilvl="0">
      <w:start w:val="1"/>
      <w:numFmt w:val="decimal"/>
      <w:lvlText w:val="[%1]"/>
      <w:legacy w:legacy="1" w:legacySpace="113" w:legacyIndent="567"/>
      <w:lvlJc w:val="right"/>
      <w:pPr>
        <w:ind w:left="567" w:hanging="567"/>
      </w:p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709" w:hanging="284"/>
        </w:pPr>
        <w:rPr>
          <w:rFonts w:ascii="Symbol" w:hAnsi="Symbol" w:hint="default"/>
        </w:rPr>
      </w:lvl>
    </w:lvlOverride>
  </w:num>
  <w:num w:numId="3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8"/>
  </w:num>
  <w:num w:numId="6">
    <w:abstractNumId w:val="16"/>
  </w:num>
  <w:num w:numId="7">
    <w:abstractNumId w:val="12"/>
  </w:num>
  <w:num w:numId="8">
    <w:abstractNumId w:val="17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attachedTemplate r:id="rId1"/>
  <w:stylePaneFormatFilter w:val="1024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3A018A"/>
    <w:rsid w:val="00054AF3"/>
    <w:rsid w:val="000A3ED8"/>
    <w:rsid w:val="000B684B"/>
    <w:rsid w:val="001038FE"/>
    <w:rsid w:val="00130784"/>
    <w:rsid w:val="0017701F"/>
    <w:rsid w:val="001F72E5"/>
    <w:rsid w:val="002C417A"/>
    <w:rsid w:val="002C51C5"/>
    <w:rsid w:val="002F6EF1"/>
    <w:rsid w:val="003355F3"/>
    <w:rsid w:val="00345705"/>
    <w:rsid w:val="003A018A"/>
    <w:rsid w:val="003D4E72"/>
    <w:rsid w:val="003E7DE4"/>
    <w:rsid w:val="003F2607"/>
    <w:rsid w:val="00420AC2"/>
    <w:rsid w:val="004A7D7C"/>
    <w:rsid w:val="004C57B8"/>
    <w:rsid w:val="004D1E32"/>
    <w:rsid w:val="00512B61"/>
    <w:rsid w:val="00542F8E"/>
    <w:rsid w:val="0058540A"/>
    <w:rsid w:val="005B6F58"/>
    <w:rsid w:val="005C777F"/>
    <w:rsid w:val="005F16F6"/>
    <w:rsid w:val="00635F9E"/>
    <w:rsid w:val="00637620"/>
    <w:rsid w:val="00642676"/>
    <w:rsid w:val="00675B9A"/>
    <w:rsid w:val="006B164E"/>
    <w:rsid w:val="00775BD8"/>
    <w:rsid w:val="00797749"/>
    <w:rsid w:val="007C4E19"/>
    <w:rsid w:val="008A28C2"/>
    <w:rsid w:val="009047D0"/>
    <w:rsid w:val="00911A2A"/>
    <w:rsid w:val="00945988"/>
    <w:rsid w:val="0095442E"/>
    <w:rsid w:val="0095512D"/>
    <w:rsid w:val="00987E63"/>
    <w:rsid w:val="009C7B88"/>
    <w:rsid w:val="00A207EE"/>
    <w:rsid w:val="00A836C2"/>
    <w:rsid w:val="00AC1892"/>
    <w:rsid w:val="00AD3D83"/>
    <w:rsid w:val="00B072AF"/>
    <w:rsid w:val="00B44DD4"/>
    <w:rsid w:val="00B624A8"/>
    <w:rsid w:val="00B64427"/>
    <w:rsid w:val="00C22C96"/>
    <w:rsid w:val="00C259E0"/>
    <w:rsid w:val="00C62E90"/>
    <w:rsid w:val="00C84E50"/>
    <w:rsid w:val="00CA613A"/>
    <w:rsid w:val="00CA6B53"/>
    <w:rsid w:val="00CE243F"/>
    <w:rsid w:val="00D00326"/>
    <w:rsid w:val="00D1351A"/>
    <w:rsid w:val="00D40DB7"/>
    <w:rsid w:val="00DC232E"/>
    <w:rsid w:val="00E05AB7"/>
    <w:rsid w:val="00E8545B"/>
    <w:rsid w:val="00F01E13"/>
    <w:rsid w:val="00F3770F"/>
    <w:rsid w:val="00F8377E"/>
    <w:rsid w:val="00FF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2E90"/>
    <w:pPr>
      <w:jc w:val="both"/>
    </w:pPr>
    <w:rPr>
      <w:sz w:val="24"/>
    </w:rPr>
  </w:style>
  <w:style w:type="paragraph" w:styleId="Nagwek1">
    <w:name w:val="heading 1"/>
    <w:basedOn w:val="Normalny"/>
    <w:next w:val="Nagwek2"/>
    <w:qFormat/>
    <w:rsid w:val="00512B61"/>
    <w:pPr>
      <w:keepNext/>
      <w:pageBreakBefore/>
      <w:numPr>
        <w:numId w:val="1"/>
      </w:numPr>
      <w:spacing w:before="600" w:after="100" w:afterAutospacing="1"/>
      <w:jc w:val="left"/>
      <w:outlineLvl w:val="0"/>
    </w:pPr>
    <w:rPr>
      <w:rFonts w:ascii="Arial" w:hAnsi="Arial" w:cs="Arial"/>
      <w:b/>
      <w:kern w:val="28"/>
      <w:sz w:val="32"/>
    </w:rPr>
  </w:style>
  <w:style w:type="paragraph" w:styleId="Nagwek2">
    <w:name w:val="heading 2"/>
    <w:basedOn w:val="Normalny"/>
    <w:next w:val="Akapit"/>
    <w:qFormat/>
    <w:rsid w:val="0058540A"/>
    <w:pPr>
      <w:keepNext/>
      <w:numPr>
        <w:ilvl w:val="1"/>
        <w:numId w:val="1"/>
      </w:numPr>
      <w:spacing w:before="240" w:after="100" w:afterAutospacing="1"/>
      <w:jc w:val="left"/>
      <w:outlineLvl w:val="1"/>
    </w:pPr>
    <w:rPr>
      <w:rFonts w:ascii="Arial" w:hAnsi="Arial" w:cs="Arial"/>
      <w:b/>
    </w:rPr>
  </w:style>
  <w:style w:type="paragraph" w:styleId="Nagwek3">
    <w:name w:val="heading 3"/>
    <w:basedOn w:val="Normalny"/>
    <w:next w:val="Akapit"/>
    <w:qFormat/>
    <w:rsid w:val="003E7DE4"/>
    <w:pPr>
      <w:keepNext/>
      <w:numPr>
        <w:ilvl w:val="2"/>
        <w:numId w:val="1"/>
      </w:numPr>
      <w:spacing w:before="360" w:after="100" w:afterAutospacing="1"/>
      <w:jc w:val="left"/>
      <w:outlineLvl w:val="2"/>
    </w:pPr>
    <w:rPr>
      <w:b/>
    </w:rPr>
  </w:style>
  <w:style w:type="paragraph" w:styleId="Nagwek4">
    <w:name w:val="heading 4"/>
    <w:basedOn w:val="Normalny"/>
    <w:next w:val="Normalny"/>
    <w:qFormat/>
    <w:rsid w:val="006B164E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Nagwek5">
    <w:name w:val="heading 5"/>
    <w:basedOn w:val="Normalny"/>
    <w:next w:val="Normalny"/>
    <w:qFormat/>
    <w:rsid w:val="006B164E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qFormat/>
    <w:rsid w:val="006B164E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Nagwek7">
    <w:name w:val="heading 7"/>
    <w:basedOn w:val="Normalny"/>
    <w:next w:val="Normalny"/>
    <w:qFormat/>
    <w:rsid w:val="006B164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Nagwek8">
    <w:name w:val="heading 8"/>
    <w:basedOn w:val="Normalny"/>
    <w:next w:val="Normalny"/>
    <w:qFormat/>
    <w:rsid w:val="006B164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Nagwek9">
    <w:name w:val="heading 9"/>
    <w:basedOn w:val="Normalny"/>
    <w:next w:val="Normalny"/>
    <w:qFormat/>
    <w:rsid w:val="006B164E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F3770F"/>
    <w:pPr>
      <w:keepLines/>
      <w:numPr>
        <w:numId w:val="6"/>
      </w:numPr>
      <w:tabs>
        <w:tab w:val="left" w:pos="567"/>
      </w:tabs>
      <w:spacing w:before="120" w:after="120"/>
      <w:jc w:val="left"/>
    </w:pPr>
  </w:style>
  <w:style w:type="character" w:styleId="Odwoaniedokomentarza">
    <w:name w:val="annotation reference"/>
    <w:semiHidden/>
    <w:rsid w:val="006B164E"/>
    <w:rPr>
      <w:sz w:val="16"/>
    </w:rPr>
  </w:style>
  <w:style w:type="paragraph" w:styleId="Tekstprzypisudolnego">
    <w:name w:val="footnote text"/>
    <w:basedOn w:val="Normalny"/>
    <w:semiHidden/>
    <w:rsid w:val="006B164E"/>
    <w:pPr>
      <w:ind w:left="170" w:hanging="170"/>
    </w:pPr>
    <w:rPr>
      <w:sz w:val="20"/>
    </w:rPr>
  </w:style>
  <w:style w:type="character" w:styleId="Odwoanieprzypisudolnego">
    <w:name w:val="footnote reference"/>
    <w:semiHidden/>
    <w:rsid w:val="006B164E"/>
    <w:rPr>
      <w:vertAlign w:val="superscript"/>
    </w:rPr>
  </w:style>
  <w:style w:type="paragraph" w:styleId="Legenda">
    <w:name w:val="caption"/>
    <w:basedOn w:val="Normalny"/>
    <w:next w:val="Akapit"/>
    <w:qFormat/>
    <w:rsid w:val="006B164E"/>
    <w:pPr>
      <w:spacing w:after="600"/>
      <w:jc w:val="center"/>
    </w:pPr>
    <w:rPr>
      <w:rFonts w:ascii="Arial" w:hAnsi="Arial"/>
      <w:sz w:val="20"/>
    </w:rPr>
  </w:style>
  <w:style w:type="paragraph" w:customStyle="1" w:styleId="Rysunek">
    <w:name w:val="Rysunek"/>
    <w:basedOn w:val="Normalny"/>
    <w:next w:val="Legenda"/>
    <w:rsid w:val="006B164E"/>
    <w:pPr>
      <w:keepNext/>
      <w:spacing w:before="600" w:after="240"/>
      <w:jc w:val="center"/>
    </w:pPr>
    <w:rPr>
      <w:szCs w:val="24"/>
    </w:rPr>
  </w:style>
  <w:style w:type="paragraph" w:styleId="Nagwek">
    <w:name w:val="header"/>
    <w:basedOn w:val="Normalny"/>
    <w:semiHidden/>
    <w:rsid w:val="006B164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6B164E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6B164E"/>
  </w:style>
  <w:style w:type="paragraph" w:customStyle="1" w:styleId="Algorytm">
    <w:name w:val="Algorytm"/>
    <w:basedOn w:val="Normalny"/>
    <w:rsid w:val="006B164E"/>
    <w:pPr>
      <w:jc w:val="left"/>
    </w:pPr>
    <w:rPr>
      <w:rFonts w:ascii="Courier New" w:hAnsi="Courier New"/>
    </w:rPr>
  </w:style>
  <w:style w:type="paragraph" w:customStyle="1" w:styleId="autorzy">
    <w:name w:val="autorzy"/>
    <w:basedOn w:val="Normalny"/>
    <w:rsid w:val="006B164E"/>
    <w:pPr>
      <w:tabs>
        <w:tab w:val="left" w:pos="1985"/>
        <w:tab w:val="left" w:pos="4111"/>
      </w:tabs>
      <w:jc w:val="left"/>
    </w:pPr>
    <w:rPr>
      <w:noProof/>
    </w:rPr>
  </w:style>
  <w:style w:type="paragraph" w:styleId="Nagwekindeksu">
    <w:name w:val="index heading"/>
    <w:basedOn w:val="Normalny"/>
    <w:next w:val="Normalny"/>
    <w:semiHidden/>
    <w:rsid w:val="006B164E"/>
    <w:pPr>
      <w:jc w:val="left"/>
    </w:pPr>
    <w:rPr>
      <w:b/>
      <w:i/>
      <w:sz w:val="20"/>
    </w:rPr>
  </w:style>
  <w:style w:type="paragraph" w:styleId="Spistreci1">
    <w:name w:val="toc 1"/>
    <w:basedOn w:val="Normalny"/>
    <w:next w:val="Normalny"/>
    <w:uiPriority w:val="39"/>
    <w:rsid w:val="00C62E90"/>
    <w:pPr>
      <w:tabs>
        <w:tab w:val="left" w:pos="709"/>
        <w:tab w:val="left" w:pos="1134"/>
        <w:tab w:val="right" w:leader="dot" w:pos="8788"/>
      </w:tabs>
      <w:spacing w:before="120"/>
      <w:ind w:left="709" w:hanging="284"/>
      <w:jc w:val="left"/>
    </w:pPr>
    <w:rPr>
      <w:b/>
      <w:noProof/>
      <w:sz w:val="20"/>
    </w:rPr>
  </w:style>
  <w:style w:type="paragraph" w:styleId="Spistreci2">
    <w:name w:val="toc 2"/>
    <w:basedOn w:val="Normalny"/>
    <w:next w:val="Normalny"/>
    <w:uiPriority w:val="39"/>
    <w:rsid w:val="00C62E90"/>
    <w:pPr>
      <w:tabs>
        <w:tab w:val="left" w:pos="1134"/>
        <w:tab w:val="left" w:pos="1418"/>
        <w:tab w:val="right" w:leader="dot" w:pos="8788"/>
      </w:tabs>
      <w:spacing w:before="60"/>
      <w:ind w:left="1134" w:hanging="425"/>
      <w:jc w:val="left"/>
    </w:pPr>
    <w:rPr>
      <w:noProof/>
      <w:sz w:val="20"/>
    </w:rPr>
  </w:style>
  <w:style w:type="paragraph" w:styleId="Spistreci3">
    <w:name w:val="toc 3"/>
    <w:basedOn w:val="Normalny"/>
    <w:next w:val="Normalny"/>
    <w:uiPriority w:val="39"/>
    <w:rsid w:val="006B164E"/>
    <w:pPr>
      <w:tabs>
        <w:tab w:val="left" w:pos="1418"/>
        <w:tab w:val="right" w:leader="dot" w:pos="8788"/>
      </w:tabs>
      <w:ind w:left="1418" w:hanging="709"/>
      <w:jc w:val="left"/>
    </w:pPr>
    <w:rPr>
      <w:iCs/>
      <w:noProof/>
      <w:sz w:val="20"/>
    </w:rPr>
  </w:style>
  <w:style w:type="paragraph" w:customStyle="1" w:styleId="Autor">
    <w:name w:val="Autor"/>
    <w:basedOn w:val="Normalny"/>
    <w:rsid w:val="006B164E"/>
    <w:pPr>
      <w:spacing w:before="2400" w:after="1800" w:line="480" w:lineRule="auto"/>
      <w:jc w:val="center"/>
    </w:pPr>
    <w:rPr>
      <w:b/>
      <w:sz w:val="28"/>
    </w:rPr>
  </w:style>
  <w:style w:type="paragraph" w:styleId="Tekstpodstawowy">
    <w:name w:val="Body Text"/>
    <w:basedOn w:val="Normalny"/>
    <w:link w:val="TekstpodstawowyZnak"/>
    <w:semiHidden/>
    <w:rsid w:val="006B164E"/>
    <w:pPr>
      <w:ind w:firstLine="567"/>
    </w:pPr>
  </w:style>
  <w:style w:type="paragraph" w:customStyle="1" w:styleId="Tytupracy">
    <w:name w:val="Tytuł pracy"/>
    <w:basedOn w:val="Normalny"/>
    <w:rsid w:val="006B164E"/>
    <w:pPr>
      <w:spacing w:before="2400" w:line="360" w:lineRule="auto"/>
      <w:ind w:left="1701" w:right="1701"/>
      <w:jc w:val="center"/>
    </w:pPr>
    <w:rPr>
      <w:b/>
      <w:caps/>
      <w:sz w:val="32"/>
    </w:rPr>
  </w:style>
  <w:style w:type="character" w:styleId="Hipercze">
    <w:name w:val="Hyperlink"/>
    <w:uiPriority w:val="99"/>
    <w:rsid w:val="006B164E"/>
    <w:rPr>
      <w:color w:val="0000FF"/>
      <w:u w:val="single"/>
    </w:rPr>
  </w:style>
  <w:style w:type="character" w:customStyle="1" w:styleId="angielski">
    <w:name w:val="angielski"/>
    <w:rsid w:val="006B164E"/>
    <w:rPr>
      <w:i/>
      <w:lang w:val="en-US"/>
    </w:rPr>
  </w:style>
  <w:style w:type="paragraph" w:customStyle="1" w:styleId="Akapit">
    <w:name w:val="Akapit"/>
    <w:basedOn w:val="Tekstpodstawowy"/>
    <w:qFormat/>
    <w:rsid w:val="005C777F"/>
    <w:pPr>
      <w:spacing w:before="120" w:after="100" w:afterAutospacing="1" w:line="276" w:lineRule="auto"/>
    </w:pPr>
  </w:style>
  <w:style w:type="character" w:customStyle="1" w:styleId="TekstpodstawowyZnak">
    <w:name w:val="Tekst podstawowy Znak"/>
    <w:link w:val="Tekstpodstawowy"/>
    <w:semiHidden/>
    <w:rsid w:val="00A836C2"/>
    <w:rPr>
      <w:sz w:val="24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8545B"/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8545B"/>
  </w:style>
  <w:style w:type="paragraph" w:customStyle="1" w:styleId="Listing">
    <w:name w:val="Listing"/>
    <w:basedOn w:val="Normalny"/>
    <w:qFormat/>
    <w:rsid w:val="00512B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ind w:left="142"/>
    </w:pPr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Legendanagwek">
    <w:name w:val="Legenda (nagłówek)"/>
    <w:basedOn w:val="Legenda"/>
    <w:qFormat/>
    <w:rsid w:val="00E8545B"/>
    <w:pPr>
      <w:keepNext/>
      <w:spacing w:before="240" w:after="120"/>
      <w:jc w:val="left"/>
    </w:pPr>
  </w:style>
  <w:style w:type="character" w:customStyle="1" w:styleId="symbol">
    <w:name w:val="symbol"/>
    <w:qFormat/>
    <w:rsid w:val="0058540A"/>
    <w:rPr>
      <w:i/>
      <w:iCs/>
    </w:rPr>
  </w:style>
  <w:style w:type="paragraph" w:styleId="Akapitzlist">
    <w:name w:val="List Paragraph"/>
    <w:basedOn w:val="Normalny"/>
    <w:uiPriority w:val="34"/>
    <w:qFormat/>
    <w:rsid w:val="004D1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wnloads\Praca_dyplomowa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47986-15B4-4A8F-8CED-34CA2B24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Praca_dyplomowa_szablon</Template>
  <TotalTime>1098</TotalTime>
  <Pages>16</Pages>
  <Words>1910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Praca dyplomowa inżynierska</vt:lpstr>
    </vt:vector>
  </TitlesOfParts>
  <Company>Inst. Inf. PP</Company>
  <LinksUpToDate>false</LinksUpToDate>
  <CharactersWithSpaces>13349</CharactersWithSpaces>
  <SharedDoc>false</SharedDoc>
  <HLinks>
    <vt:vector size="36" baseType="variant">
      <vt:variant>
        <vt:i4>1441855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_Toc230754813</vt:lpwstr>
      </vt:variant>
      <vt:variant>
        <vt:i4>1441855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_Toc230754812</vt:lpwstr>
      </vt:variant>
      <vt:variant>
        <vt:i4>1441855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_Toc230754811</vt:lpwstr>
      </vt:variant>
      <vt:variant>
        <vt:i4>1441855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_Toc230754810</vt:lpwstr>
      </vt:variant>
      <vt:variant>
        <vt:i4>1507391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_Toc230754809</vt:lpwstr>
      </vt:variant>
      <vt:variant>
        <vt:i4>1507391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_Toc230754808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dyplomowa inżynierska</dc:title>
  <dc:subject>Zastosowanie steganografii do wymiany informacji na forum internetowym </dc:subject>
  <dc:creator>Bartosz Kostaniak, Daniel Koza</dc:creator>
  <dc:description>wzorzec dokumentu MS Word dla pracy dyplomowej</dc:description>
  <cp:lastModifiedBy>DANIEL</cp:lastModifiedBy>
  <cp:revision>24</cp:revision>
  <cp:lastPrinted>1998-01-27T11:29:00Z</cp:lastPrinted>
  <dcterms:created xsi:type="dcterms:W3CDTF">2015-12-21T18:52:00Z</dcterms:created>
  <dcterms:modified xsi:type="dcterms:W3CDTF">2015-12-31T13:55:00Z</dcterms:modified>
  <cp:category>prace dyplomowe</cp:category>
</cp:coreProperties>
</file>